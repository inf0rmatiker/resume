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C435" w14:textId="22A53B48" w:rsidR="002021A0" w:rsidRPr="002021A0" w:rsidRDefault="00DC7F27" w:rsidP="00293782">
      <w:pPr>
        <w:pStyle w:val="Graphicsanchor"/>
      </w:pPr>
      <w:r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9761" behindDoc="0" locked="1" layoutInCell="1" allowOverlap="1" wp14:anchorId="26D2C20E" wp14:editId="37DFF087">
                <wp:simplePos x="0" y="0"/>
                <wp:positionH relativeFrom="column">
                  <wp:posOffset>118110</wp:posOffset>
                </wp:positionH>
                <wp:positionV relativeFrom="page">
                  <wp:posOffset>2018665</wp:posOffset>
                </wp:positionV>
                <wp:extent cx="1609090" cy="259080"/>
                <wp:effectExtent l="0" t="0" r="0" b="0"/>
                <wp:wrapNone/>
                <wp:docPr id="1463157678" name="Text Box 1463157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3271" w14:textId="5468FA8F" w:rsidR="00DC7F27" w:rsidRPr="00293782" w:rsidRDefault="0073567E" w:rsidP="00DC7F27">
                            <w:pPr>
                              <w:pStyle w:val="NoSpacing"/>
                            </w:pPr>
                            <w:r>
                              <w:fldChar w:fldCharType="begin"/>
                            </w:r>
                            <w:r>
                              <w:instrText>HYPERLINK "https://github.com/inf0rmatiker"</w:instrText>
                            </w:r>
                            <w:r>
                              <w:fldChar w:fldCharType="separate"/>
                            </w:r>
                            <w:r w:rsidR="00DC7F27" w:rsidRPr="0073567E">
                              <w:rPr>
                                <w:rStyle w:val="Hyperlink"/>
                              </w:rPr>
                              <w:t>github.com/inf0rmatiker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2C20E" id="_x0000_t202" coordsize="21600,21600" o:spt="202" path="m,l,21600r21600,l21600,xe">
                <v:stroke joinstyle="miter"/>
                <v:path gradientshapeok="t" o:connecttype="rect"/>
              </v:shapetype>
              <v:shape id="Text Box 1463157678" o:spid="_x0000_s1026" type="#_x0000_t202" style="position:absolute;margin-left:9.3pt;margin-top:158.95pt;width:126.7pt;height:20.4pt;z-index:2516797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" filled="f" stroked="f">
                <v:textbox inset="1.2mm,,1mm">
                  <w:txbxContent>
                    <w:p w14:paraId="56083271" w14:textId="5468FA8F" w:rsidR="00DC7F27" w:rsidRPr="00293782" w:rsidRDefault="0073567E" w:rsidP="00DC7F27">
                      <w:pPr>
                        <w:pStyle w:val="NoSpacing"/>
                      </w:pPr>
                      <w:r>
                        <w:fldChar w:fldCharType="begin"/>
                      </w:r>
                      <w:r>
                        <w:instrText>HYPERLINK "https://github.com/inf0rmatiker"</w:instrText>
                      </w:r>
                      <w:r>
                        <w:fldChar w:fldCharType="separate"/>
                      </w:r>
                      <w:r w:rsidR="00DC7F27" w:rsidRPr="0073567E">
                        <w:rPr>
                          <w:rStyle w:val="Hyperlink"/>
                        </w:rPr>
                        <w:t>github.com/inf0rmatiker</w:t>
                      </w:r>
                      <w: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B1766" w:rsidRPr="003B1766">
        <w:rPr>
          <w:noProof/>
        </w:rPr>
        <mc:AlternateContent>
          <mc:Choice Requires="wpg">
            <w:drawing>
              <wp:anchor distT="0" distB="0" distL="114300" distR="114300" simplePos="0" relativeHeight="251676689" behindDoc="1" locked="1" layoutInCell="1" allowOverlap="1" wp14:anchorId="745042BF" wp14:editId="46F721BC">
                <wp:simplePos x="0" y="0"/>
                <wp:positionH relativeFrom="column">
                  <wp:posOffset>-457200</wp:posOffset>
                </wp:positionH>
                <wp:positionV relativeFrom="page">
                  <wp:posOffset>0</wp:posOffset>
                </wp:positionV>
                <wp:extent cx="7772400" cy="10057765"/>
                <wp:effectExtent l="0" t="0" r="0" b="635"/>
                <wp:wrapNone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414606-145D-2653-C212-2B0C4359168D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7765"/>
                          <a:chOff x="0" y="0"/>
                          <a:chExt cx="7772401" cy="10058399"/>
                        </a:xfrm>
                      </wpg:grpSpPr>
                      <wps:wsp>
                        <wps:cNvPr id="2131765482" name="Rectangle 2131765482">
                          <a:extLst>
                            <a:ext uri="{FF2B5EF4-FFF2-40B4-BE49-F238E27FC236}">
                              <a16:creationId xmlns:a16="http://schemas.microsoft.com/office/drawing/2014/main" id="{0D1D46AF-4199-9604-B951-856CA77B5345}"/>
                            </a:ext>
                          </a:extLst>
                        </wps:cNvPr>
                        <wps:cNvSpPr/>
                        <wps:spPr>
                          <a:xfrm>
                            <a:off x="0" y="1021556"/>
                            <a:ext cx="1968843" cy="903684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895741" name="Rectangle 1469895741">
                          <a:extLst>
                            <a:ext uri="{FF2B5EF4-FFF2-40B4-BE49-F238E27FC236}">
                              <a16:creationId xmlns:a16="http://schemas.microsoft.com/office/drawing/2014/main" id="{953F8F66-7324-6031-BA63-D68550AF0A80}"/>
                            </a:ext>
                          </a:extLst>
                        </wps:cNvPr>
                        <wps:cNvSpPr/>
                        <wps:spPr>
                          <a:xfrm>
                            <a:off x="1" y="0"/>
                            <a:ext cx="7772400" cy="102155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5EFD7" id="Group 8" o:spid="_x0000_s1026" alt="&quot;&quot;" style="position:absolute;margin-left:-36pt;margin-top:0;width:612pt;height:791.95pt;z-index:-251639791;mso-position-vertical-relative:page" coordsize="77724,100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">
                <v:rect id="Rectangle 2131765482" o:spid="_x0000_s1027" style="position:absolute;top:10215;width:19688;height:903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" fillcolor="#f2f2f2 [3052]" stroked="f" strokeweight="1pt"/>
                <v:rect id="Rectangle 1469895741" o:spid="_x0000_s1028" style="position:absolute;width:77724;height:102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" fillcolor="#272727 [2749]" stroked="f" strokeweight="1pt"/>
                <w10:wrap anchory="page"/>
                <w10:anchorlock/>
              </v:group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1569" behindDoc="0" locked="1" layoutInCell="1" allowOverlap="1" wp14:anchorId="78B9A61A" wp14:editId="59B00246">
                <wp:simplePos x="0" y="0"/>
                <wp:positionH relativeFrom="column">
                  <wp:posOffset>117475</wp:posOffset>
                </wp:positionH>
                <wp:positionV relativeFrom="page">
                  <wp:posOffset>1524000</wp:posOffset>
                </wp:positionV>
                <wp:extent cx="1609090" cy="259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C96FB" w14:textId="4AE738AF" w:rsidR="00293782" w:rsidRPr="00293782" w:rsidRDefault="003B1766" w:rsidP="00872564">
                            <w:pPr>
                              <w:pStyle w:val="NoSpacing"/>
                            </w:pPr>
                            <w:r w:rsidRPr="003B1766">
                              <w:t>(</w:t>
                            </w:r>
                            <w:r w:rsidR="00DC7F27">
                              <w:t>512</w:t>
                            </w:r>
                            <w:r w:rsidRPr="003B1766">
                              <w:t xml:space="preserve">) </w:t>
                            </w:r>
                            <w:r w:rsidR="00DC7F27">
                              <w:t>934</w:t>
                            </w:r>
                            <w:r w:rsidRPr="003B1766">
                              <w:t>-</w:t>
                            </w:r>
                            <w:r w:rsidR="00DC7F27">
                              <w:t>3355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A61A" id="Text Box 25" o:spid="_x0000_s1027" type="#_x0000_t202" style="position:absolute;margin-left:9.25pt;margin-top:120pt;width:126.7pt;height:20.4pt;z-index:251671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" filled="f" stroked="f">
                <v:textbox inset="1.2mm,,1mm">
                  <w:txbxContent>
                    <w:p w14:paraId="63EC96FB" w14:textId="4AE738AF" w:rsidR="00293782" w:rsidRPr="00293782" w:rsidRDefault="003B1766" w:rsidP="00872564">
                      <w:pPr>
                        <w:pStyle w:val="NoSpacing"/>
                      </w:pPr>
                      <w:r w:rsidRPr="003B1766">
                        <w:t>(</w:t>
                      </w:r>
                      <w:r w:rsidR="00DC7F27">
                        <w:t>512</w:t>
                      </w:r>
                      <w:r w:rsidRPr="003B1766">
                        <w:t xml:space="preserve">) </w:t>
                      </w:r>
                      <w:r w:rsidR="00DC7F27">
                        <w:t>934</w:t>
                      </w:r>
                      <w:r w:rsidRPr="003B1766">
                        <w:t>-</w:t>
                      </w:r>
                      <w:r w:rsidR="00DC7F27">
                        <w:t>3355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2593" behindDoc="0" locked="1" layoutInCell="1" allowOverlap="1" wp14:anchorId="247BA5C8" wp14:editId="1B4EEEAF">
                <wp:simplePos x="0" y="0"/>
                <wp:positionH relativeFrom="column">
                  <wp:posOffset>123190</wp:posOffset>
                </wp:positionH>
                <wp:positionV relativeFrom="page">
                  <wp:posOffset>1769110</wp:posOffset>
                </wp:positionV>
                <wp:extent cx="1609090" cy="25908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CA227" w14:textId="5BB66083" w:rsidR="00293782" w:rsidRPr="00293782" w:rsidRDefault="00DC7F27" w:rsidP="00872564">
                            <w:pPr>
                              <w:pStyle w:val="NoSpacing"/>
                            </w:pPr>
                            <w:hyperlink r:id="rId9" w:history="1">
                              <w:r w:rsidRPr="0073567E">
                                <w:rPr>
                                  <w:rStyle w:val="Hyperlink"/>
                                </w:rPr>
                                <w:t>in/inf0rmatiker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A5C8" id="Text Box 26" o:spid="_x0000_s1028" type="#_x0000_t202" style="position:absolute;margin-left:9.7pt;margin-top:139.3pt;width:126.7pt;height:20.4pt;z-index:251672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" filled="f" stroked="f">
                <v:textbox inset="1.2mm,,1mm">
                  <w:txbxContent>
                    <w:p w14:paraId="084CA227" w14:textId="5BB66083" w:rsidR="00293782" w:rsidRPr="00293782" w:rsidRDefault="0073567E" w:rsidP="00872564">
                      <w:pPr>
                        <w:pStyle w:val="NoSpacing"/>
                      </w:pPr>
                      <w:hyperlink r:id="rId10" w:history="1">
                        <w:r w:rsidR="00DC7F27" w:rsidRPr="0073567E">
                          <w:rPr>
                            <w:rStyle w:val="Hyperlink"/>
                          </w:rPr>
                          <w:t>in/inf0rmatiker</w:t>
                        </w:r>
                      </w:hyperlink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3617" behindDoc="0" locked="1" layoutInCell="1" allowOverlap="1" wp14:anchorId="5B94E9C4" wp14:editId="75954D22">
                <wp:simplePos x="0" y="0"/>
                <wp:positionH relativeFrom="column">
                  <wp:posOffset>120015</wp:posOffset>
                </wp:positionH>
                <wp:positionV relativeFrom="page">
                  <wp:posOffset>2272030</wp:posOffset>
                </wp:positionV>
                <wp:extent cx="160909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13A7D" w14:textId="73656248" w:rsidR="00293782" w:rsidRPr="00293782" w:rsidRDefault="00DC7F27" w:rsidP="00872564">
                            <w:pPr>
                              <w:pStyle w:val="NoSpacing"/>
                            </w:pPr>
                            <w:hyperlink r:id="rId11" w:history="1">
                              <w:r w:rsidRPr="0073567E">
                                <w:rPr>
                                  <w:rStyle w:val="Hyperlink"/>
                                </w:rPr>
                                <w:t>inf0rmatiker.github.io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9C4" id="Text Box 27" o:spid="_x0000_s1029" type="#_x0000_t202" style="position:absolute;margin-left:9.45pt;margin-top:178.9pt;width:126.7pt;height:21pt;z-index:2516736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" filled="f" stroked="f">
                <v:textbox inset="1.2mm,,1mm">
                  <w:txbxContent>
                    <w:p w14:paraId="24B13A7D" w14:textId="73656248" w:rsidR="00293782" w:rsidRPr="00293782" w:rsidRDefault="0073567E" w:rsidP="00872564">
                      <w:pPr>
                        <w:pStyle w:val="NoSpacing"/>
                      </w:pPr>
                      <w:hyperlink r:id="rId12" w:history="1">
                        <w:r w:rsidR="00DC7F27" w:rsidRPr="0073567E">
                          <w:rPr>
                            <w:rStyle w:val="Hyperlink"/>
                          </w:rPr>
                          <w:t>inf0rmatiker.github.io</w:t>
                        </w:r>
                      </w:hyperlink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93782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74641" behindDoc="0" locked="1" layoutInCell="1" allowOverlap="1" wp14:anchorId="70EFCDF2" wp14:editId="7CEA0244">
                <wp:simplePos x="0" y="0"/>
                <wp:positionH relativeFrom="column">
                  <wp:posOffset>117475</wp:posOffset>
                </wp:positionH>
                <wp:positionV relativeFrom="page">
                  <wp:posOffset>1268730</wp:posOffset>
                </wp:positionV>
                <wp:extent cx="1609090" cy="25971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A0DC" w14:textId="4D4C2C79" w:rsidR="00293782" w:rsidRPr="00293782" w:rsidRDefault="00DC7F27" w:rsidP="00872564">
                            <w:pPr>
                              <w:pStyle w:val="NoSpacing"/>
                            </w:pPr>
                            <w:r>
                              <w:t>ccarlson355@gmail.com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" tIns="4572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CDF2" id="Text Box 29" o:spid="_x0000_s1030" type="#_x0000_t202" style="position:absolute;margin-left:9.25pt;margin-top:99.9pt;width:126.7pt;height:20.45pt;z-index:251674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" filled="f" stroked="f">
                <v:textbox inset="1.2mm,,1mm">
                  <w:txbxContent>
                    <w:p w14:paraId="1186A0DC" w14:textId="4D4C2C79" w:rsidR="00293782" w:rsidRPr="00293782" w:rsidRDefault="00DC7F27" w:rsidP="00872564">
                      <w:pPr>
                        <w:pStyle w:val="NoSpacing"/>
                      </w:pPr>
                      <w:r>
                        <w:t>ccarlson355@gmail.com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1329" behindDoc="0" locked="1" layoutInCell="1" allowOverlap="1" wp14:anchorId="5EA4C3C2" wp14:editId="2E7C0DE8">
                <wp:simplePos x="0" y="0"/>
                <wp:positionH relativeFrom="page">
                  <wp:posOffset>90170</wp:posOffset>
                </wp:positionH>
                <wp:positionV relativeFrom="page">
                  <wp:posOffset>5100955</wp:posOffset>
                </wp:positionV>
                <wp:extent cx="1810385" cy="35058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350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2B93" w14:textId="22383D2B" w:rsidR="00E726D4" w:rsidRPr="00E726D4" w:rsidRDefault="004634AD" w:rsidP="003B1766">
                            <w:pPr>
                              <w:pStyle w:val="Heading4"/>
                            </w:pPr>
                            <w:r>
                              <w:t>SKills</w:t>
                            </w:r>
                          </w:p>
                          <w:p w14:paraId="4B30A89C" w14:textId="0AD809E4" w:rsidR="003B1766" w:rsidRPr="003B1766" w:rsidRDefault="0014311D" w:rsidP="0014311D">
                            <w:pPr>
                              <w:pStyle w:val="List"/>
                            </w:pPr>
                            <w:r>
                              <w:t>Go, Python, Bash, C, C++, Java</w:t>
                            </w:r>
                          </w:p>
                          <w:p w14:paraId="24D4D5A9" w14:textId="2D4CF9EA" w:rsidR="003724B1" w:rsidRDefault="003724B1" w:rsidP="003724B1">
                            <w:pPr>
                              <w:pStyle w:val="List"/>
                            </w:pPr>
                            <w:r>
                              <w:t>Kubernetes, Helm, Docker</w:t>
                            </w:r>
                          </w:p>
                          <w:p w14:paraId="1C4470E3" w14:textId="48DC2E6F" w:rsidR="00842060" w:rsidRPr="003B1766" w:rsidRDefault="00842060" w:rsidP="003724B1">
                            <w:pPr>
                              <w:pStyle w:val="List"/>
                            </w:pPr>
                            <w:r>
                              <w:t>NoSQL and Keystores</w:t>
                            </w:r>
                          </w:p>
                          <w:p w14:paraId="26DC1959" w14:textId="3E5A49C7" w:rsidR="003B1766" w:rsidRPr="003B1766" w:rsidRDefault="00FD1071" w:rsidP="003B1766">
                            <w:pPr>
                              <w:pStyle w:val="List"/>
                            </w:pPr>
                            <w:r>
                              <w:t>REST API Frameworks</w:t>
                            </w:r>
                          </w:p>
                          <w:p w14:paraId="408222C5" w14:textId="620CF3DB" w:rsidR="001426C1" w:rsidRDefault="00FD1071" w:rsidP="001426C1">
                            <w:pPr>
                              <w:pStyle w:val="List"/>
                            </w:pPr>
                            <w:r>
                              <w:t>Version Control</w:t>
                            </w:r>
                            <w:r w:rsidR="00763B58">
                              <w:t>, CI/CD</w:t>
                            </w:r>
                          </w:p>
                          <w:p w14:paraId="05256200" w14:textId="4A3D5A9D" w:rsidR="00FD1071" w:rsidRDefault="00FD1071" w:rsidP="001426C1">
                            <w:pPr>
                              <w:pStyle w:val="List"/>
                            </w:pPr>
                            <w:r>
                              <w:t>Enterprise Project Management</w:t>
                            </w:r>
                          </w:p>
                          <w:p w14:paraId="2749D4DC" w14:textId="185770C9" w:rsidR="00FD1071" w:rsidRDefault="00FD1071" w:rsidP="001426C1">
                            <w:pPr>
                              <w:pStyle w:val="List"/>
                            </w:pPr>
                            <w:r>
                              <w:t>Distributed Computing</w:t>
                            </w:r>
                          </w:p>
                          <w:p w14:paraId="149BA21B" w14:textId="03B914EF" w:rsidR="00FD1071" w:rsidRDefault="00FD1071" w:rsidP="001426C1">
                            <w:pPr>
                              <w:pStyle w:val="List"/>
                            </w:pPr>
                            <w:r>
                              <w:t>Data Processing, Visualization</w:t>
                            </w:r>
                          </w:p>
                          <w:p w14:paraId="05180080" w14:textId="3E6FED48" w:rsidR="00FD1071" w:rsidRDefault="00FD1071" w:rsidP="001426C1">
                            <w:pPr>
                              <w:pStyle w:val="List"/>
                            </w:pPr>
                            <w:r>
                              <w:t>Test-driven Development</w:t>
                            </w:r>
                          </w:p>
                          <w:p w14:paraId="46A568BC" w14:textId="768B13FA" w:rsidR="00FD1071" w:rsidRDefault="00FD1071" w:rsidP="001426C1">
                            <w:pPr>
                              <w:pStyle w:val="List"/>
                            </w:pPr>
                            <w:r>
                              <w:t>Object-oriented Design Patterns</w:t>
                            </w:r>
                          </w:p>
                          <w:p w14:paraId="66432990" w14:textId="2B82DF35" w:rsidR="00FD1071" w:rsidRPr="003B1766" w:rsidRDefault="00FD1071" w:rsidP="001426C1">
                            <w:pPr>
                              <w:pStyle w:val="List"/>
                            </w:pPr>
                            <w:r>
                              <w:t>Dynamic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4C3C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7.1pt;margin-top:401.65pt;width:142.55pt;height:276.05pt;z-index:251661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" filled="f" stroked="f">
                <v:textbox>
                  <w:txbxContent>
                    <w:p w14:paraId="475C2B93" w14:textId="22383D2B" w:rsidR="00E726D4" w:rsidRPr="00E726D4" w:rsidRDefault="004634AD" w:rsidP="003B1766">
                      <w:pPr>
                        <w:pStyle w:val="Heading4"/>
                      </w:pPr>
                      <w:r>
                        <w:t>SKills</w:t>
                      </w:r>
                    </w:p>
                    <w:p w14:paraId="4B30A89C" w14:textId="0AD809E4" w:rsidR="003B1766" w:rsidRPr="003B1766" w:rsidRDefault="0014311D" w:rsidP="0014311D">
                      <w:pPr>
                        <w:pStyle w:val="List"/>
                      </w:pPr>
                      <w:r>
                        <w:t>Go, Python, Bash, C, C++, Java</w:t>
                      </w:r>
                    </w:p>
                    <w:p w14:paraId="24D4D5A9" w14:textId="2D4CF9EA" w:rsidR="003724B1" w:rsidRDefault="003724B1" w:rsidP="003724B1">
                      <w:pPr>
                        <w:pStyle w:val="List"/>
                      </w:pPr>
                      <w:r>
                        <w:t>Kubernetes, Helm, Docker</w:t>
                      </w:r>
                    </w:p>
                    <w:p w14:paraId="1C4470E3" w14:textId="48DC2E6F" w:rsidR="00842060" w:rsidRPr="003B1766" w:rsidRDefault="00842060" w:rsidP="003724B1">
                      <w:pPr>
                        <w:pStyle w:val="List"/>
                      </w:pPr>
                      <w:r>
                        <w:t>NoSQL and Keystores</w:t>
                      </w:r>
                    </w:p>
                    <w:p w14:paraId="26DC1959" w14:textId="3E5A49C7" w:rsidR="003B1766" w:rsidRPr="003B1766" w:rsidRDefault="00FD1071" w:rsidP="003B1766">
                      <w:pPr>
                        <w:pStyle w:val="List"/>
                      </w:pPr>
                      <w:r>
                        <w:t>REST API Frameworks</w:t>
                      </w:r>
                    </w:p>
                    <w:p w14:paraId="408222C5" w14:textId="620CF3DB" w:rsidR="001426C1" w:rsidRDefault="00FD1071" w:rsidP="001426C1">
                      <w:pPr>
                        <w:pStyle w:val="List"/>
                      </w:pPr>
                      <w:r>
                        <w:t>Version Control</w:t>
                      </w:r>
                      <w:r w:rsidR="00763B58">
                        <w:t>, CI/CD</w:t>
                      </w:r>
                    </w:p>
                    <w:p w14:paraId="05256200" w14:textId="4A3D5A9D" w:rsidR="00FD1071" w:rsidRDefault="00FD1071" w:rsidP="001426C1">
                      <w:pPr>
                        <w:pStyle w:val="List"/>
                      </w:pPr>
                      <w:r>
                        <w:t>Enterprise Project Management</w:t>
                      </w:r>
                    </w:p>
                    <w:p w14:paraId="2749D4DC" w14:textId="185770C9" w:rsidR="00FD1071" w:rsidRDefault="00FD1071" w:rsidP="001426C1">
                      <w:pPr>
                        <w:pStyle w:val="List"/>
                      </w:pPr>
                      <w:r>
                        <w:t>Distributed Computing</w:t>
                      </w:r>
                    </w:p>
                    <w:p w14:paraId="149BA21B" w14:textId="03B914EF" w:rsidR="00FD1071" w:rsidRDefault="00FD1071" w:rsidP="001426C1">
                      <w:pPr>
                        <w:pStyle w:val="List"/>
                      </w:pPr>
                      <w:r>
                        <w:t>Data Processing, Visualization</w:t>
                      </w:r>
                    </w:p>
                    <w:p w14:paraId="05180080" w14:textId="3E6FED48" w:rsidR="00FD1071" w:rsidRDefault="00FD1071" w:rsidP="001426C1">
                      <w:pPr>
                        <w:pStyle w:val="List"/>
                      </w:pPr>
                      <w:r>
                        <w:t>Test-driven Development</w:t>
                      </w:r>
                    </w:p>
                    <w:p w14:paraId="46A568BC" w14:textId="768B13FA" w:rsidR="00FD1071" w:rsidRDefault="00FD1071" w:rsidP="001426C1">
                      <w:pPr>
                        <w:pStyle w:val="List"/>
                      </w:pPr>
                      <w:r>
                        <w:t>Object-oriented Design Patterns</w:t>
                      </w:r>
                    </w:p>
                    <w:p w14:paraId="66432990" w14:textId="2B82DF35" w:rsidR="00FD1071" w:rsidRPr="003B1766" w:rsidRDefault="00FD1071" w:rsidP="001426C1">
                      <w:pPr>
                        <w:pStyle w:val="List"/>
                      </w:pPr>
                      <w:r>
                        <w:t>Dynamic Programming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2353" behindDoc="0" locked="1" layoutInCell="1" allowOverlap="1" wp14:anchorId="23620415" wp14:editId="0E76AD70">
                <wp:simplePos x="0" y="0"/>
                <wp:positionH relativeFrom="page">
                  <wp:posOffset>92075</wp:posOffset>
                </wp:positionH>
                <wp:positionV relativeFrom="page">
                  <wp:posOffset>2795270</wp:posOffset>
                </wp:positionV>
                <wp:extent cx="1810385" cy="2181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244C" w14:textId="77777777" w:rsidR="00E726D4" w:rsidRPr="003B1766" w:rsidRDefault="00E726D4" w:rsidP="003B1766">
                            <w:pPr>
                              <w:pStyle w:val="Heading4"/>
                            </w:pPr>
                            <w:r w:rsidRPr="003B1766">
                              <w:t>Education</w:t>
                            </w:r>
                          </w:p>
                          <w:p w14:paraId="466E5D10" w14:textId="4C8504DC" w:rsidR="003B1766" w:rsidRPr="001A2DFD" w:rsidRDefault="004634AD" w:rsidP="004634AD">
                            <w:pPr>
                              <w:pStyle w:val="NormalCenter"/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</w:pPr>
                            <w:r w:rsidRPr="001A2DFD"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  <w:t xml:space="preserve">M.S. in Computer Science </w:t>
                            </w:r>
                          </w:p>
                          <w:p w14:paraId="0B71DB40" w14:textId="77777777" w:rsidR="001A2DFD" w:rsidRPr="001A2DFD" w:rsidRDefault="004634AD" w:rsidP="003B1766">
                            <w:pPr>
                              <w:pStyle w:val="NormalCenter"/>
                            </w:pPr>
                            <w:r w:rsidRPr="001A2DFD">
                              <w:t>Colorado State</w:t>
                            </w:r>
                            <w:r w:rsidR="003B1766" w:rsidRPr="001A2DFD">
                              <w:t xml:space="preserve"> University</w:t>
                            </w:r>
                          </w:p>
                          <w:p w14:paraId="12F50668" w14:textId="4B12FF86" w:rsidR="003B1766" w:rsidRPr="001A2DFD" w:rsidRDefault="001A2DFD" w:rsidP="003B1766">
                            <w:pPr>
                              <w:pStyle w:val="NormalCenter"/>
                            </w:pPr>
                            <w:r w:rsidRPr="001A2DFD">
                              <w:t xml:space="preserve">GPA </w:t>
                            </w:r>
                            <w:r>
                              <w:t>4.00</w:t>
                            </w:r>
                            <w:r w:rsidRPr="001A2DFD">
                              <w:t xml:space="preserve"> </w:t>
                            </w:r>
                            <w:r w:rsidR="003B1766" w:rsidRPr="001A2DFD">
                              <w:br/>
                              <w:t>20</w:t>
                            </w:r>
                            <w:r w:rsidR="004634AD" w:rsidRPr="001A2DFD">
                              <w:t>20</w:t>
                            </w:r>
                            <w:r w:rsidR="003B1766" w:rsidRPr="001A2DFD">
                              <w:t xml:space="preserve"> – 20</w:t>
                            </w:r>
                            <w:r w:rsidR="004634AD" w:rsidRPr="001A2DFD">
                              <w:t>22</w:t>
                            </w:r>
                          </w:p>
                          <w:p w14:paraId="5D038438" w14:textId="77777777" w:rsidR="003B1766" w:rsidRPr="003B1766" w:rsidRDefault="003B1766" w:rsidP="003B1766">
                            <w:pPr>
                              <w:pStyle w:val="NormalCenter"/>
                            </w:pPr>
                          </w:p>
                          <w:p w14:paraId="1122BDCE" w14:textId="0DE20FE8" w:rsidR="001A2DFD" w:rsidRPr="001A2DFD" w:rsidRDefault="004634AD" w:rsidP="001A2DFD">
                            <w:pPr>
                              <w:pStyle w:val="NormalCenter"/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</w:pPr>
                            <w:r w:rsidRPr="001A2DFD">
                              <w:rPr>
                                <w:rStyle w:val="Emphasis"/>
                                <w:b/>
                                <w:bCs/>
                                <w:iCs w:val="0"/>
                                <w:caps w:val="0"/>
                              </w:rPr>
                              <w:t>B.S. in Computer Science</w:t>
                            </w:r>
                          </w:p>
                          <w:p w14:paraId="6AF2AFEF" w14:textId="77777777" w:rsidR="001A2DFD" w:rsidRDefault="004634AD" w:rsidP="003B1766">
                            <w:pPr>
                              <w:pStyle w:val="NormalCenter"/>
                            </w:pPr>
                            <w:r>
                              <w:t>Colorado State University</w:t>
                            </w:r>
                          </w:p>
                          <w:p w14:paraId="28296697" w14:textId="1E526CA5" w:rsidR="0014311D" w:rsidRPr="0014311D" w:rsidRDefault="0014311D" w:rsidP="003B1766">
                            <w:pPr>
                              <w:pStyle w:val="Normal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Magna Cum Laude</w:t>
                            </w:r>
                          </w:p>
                          <w:p w14:paraId="750009C6" w14:textId="3B5BA179" w:rsidR="003B1766" w:rsidRPr="003B1766" w:rsidRDefault="001A2DFD" w:rsidP="001A2DFD">
                            <w:pPr>
                              <w:pStyle w:val="NormalCenter"/>
                            </w:pPr>
                            <w:r>
                              <w:t>GPA 3.98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br/>
                              <w:t>20</w:t>
                            </w:r>
                            <w:r>
                              <w:t>16</w:t>
                            </w:r>
                            <w:r w:rsidR="003B1766" w:rsidRPr="003B1766">
                              <w:t xml:space="preserve"> – 20</w:t>
                            </w:r>
                            <w:r>
                              <w:t>20</w:t>
                            </w:r>
                          </w:p>
                          <w:p w14:paraId="1D83EF69" w14:textId="77777777" w:rsidR="003B1766" w:rsidRPr="003B1766" w:rsidRDefault="003B1766" w:rsidP="003B1766">
                            <w:pPr>
                              <w:pStyle w:val="NormalCenter"/>
                            </w:pPr>
                          </w:p>
                          <w:p w14:paraId="698459FF" w14:textId="77777777" w:rsidR="003B1766" w:rsidRPr="003B1766" w:rsidRDefault="003B1766" w:rsidP="003B1766">
                            <w:pPr>
                              <w:pStyle w:val="NormalCenter"/>
                            </w:pPr>
                          </w:p>
                          <w:p w14:paraId="157D7716" w14:textId="77777777" w:rsidR="003B1766" w:rsidRPr="003B1766" w:rsidRDefault="003B1766" w:rsidP="003B1766"/>
                          <w:p w14:paraId="094E4C9B" w14:textId="77777777" w:rsidR="003B1766" w:rsidRPr="003B1766" w:rsidRDefault="003B1766" w:rsidP="003B1766"/>
                          <w:p w14:paraId="1BDD7FF9" w14:textId="77777777" w:rsidR="003B1766" w:rsidRPr="003B1766" w:rsidRDefault="003B1766" w:rsidP="003B1766"/>
                          <w:p w14:paraId="1B8326A3" w14:textId="77777777" w:rsidR="00692CA2" w:rsidRPr="00692CA2" w:rsidRDefault="00692CA2" w:rsidP="003B17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0415" id="Text Box 22" o:spid="_x0000_s1032" type="#_x0000_t202" style="position:absolute;margin-left:7.25pt;margin-top:220.1pt;width:142.55pt;height:171.75pt;z-index:251662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" filled="f" stroked="f">
                <v:textbox>
                  <w:txbxContent>
                    <w:p w14:paraId="5CA5244C" w14:textId="77777777" w:rsidR="00E726D4" w:rsidRPr="003B1766" w:rsidRDefault="00E726D4" w:rsidP="003B1766">
                      <w:pPr>
                        <w:pStyle w:val="Heading4"/>
                      </w:pPr>
                      <w:r w:rsidRPr="003B1766">
                        <w:t>Education</w:t>
                      </w:r>
                    </w:p>
                    <w:p w14:paraId="466E5D10" w14:textId="4C8504DC" w:rsidR="003B1766" w:rsidRPr="001A2DFD" w:rsidRDefault="004634AD" w:rsidP="004634AD">
                      <w:pPr>
                        <w:pStyle w:val="NormalCenter"/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</w:pPr>
                      <w:r w:rsidRPr="001A2DFD"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  <w:t xml:space="preserve">M.S. in Computer Science </w:t>
                      </w:r>
                    </w:p>
                    <w:p w14:paraId="0B71DB40" w14:textId="77777777" w:rsidR="001A2DFD" w:rsidRPr="001A2DFD" w:rsidRDefault="004634AD" w:rsidP="003B1766">
                      <w:pPr>
                        <w:pStyle w:val="NormalCenter"/>
                      </w:pPr>
                      <w:r w:rsidRPr="001A2DFD">
                        <w:t>Colorado State</w:t>
                      </w:r>
                      <w:r w:rsidR="003B1766" w:rsidRPr="001A2DFD">
                        <w:t xml:space="preserve"> University</w:t>
                      </w:r>
                    </w:p>
                    <w:p w14:paraId="12F50668" w14:textId="4B12FF86" w:rsidR="003B1766" w:rsidRPr="001A2DFD" w:rsidRDefault="001A2DFD" w:rsidP="003B1766">
                      <w:pPr>
                        <w:pStyle w:val="NormalCenter"/>
                      </w:pPr>
                      <w:r w:rsidRPr="001A2DFD">
                        <w:t xml:space="preserve">GPA </w:t>
                      </w:r>
                      <w:r>
                        <w:t>4.00</w:t>
                      </w:r>
                      <w:r w:rsidRPr="001A2DFD">
                        <w:t xml:space="preserve"> </w:t>
                      </w:r>
                      <w:r w:rsidR="003B1766" w:rsidRPr="001A2DFD">
                        <w:br/>
                        <w:t>20</w:t>
                      </w:r>
                      <w:r w:rsidR="004634AD" w:rsidRPr="001A2DFD">
                        <w:t>20</w:t>
                      </w:r>
                      <w:r w:rsidR="003B1766" w:rsidRPr="001A2DFD">
                        <w:t xml:space="preserve"> – 20</w:t>
                      </w:r>
                      <w:r w:rsidR="004634AD" w:rsidRPr="001A2DFD">
                        <w:t>22</w:t>
                      </w:r>
                    </w:p>
                    <w:p w14:paraId="5D038438" w14:textId="77777777" w:rsidR="003B1766" w:rsidRPr="003B1766" w:rsidRDefault="003B1766" w:rsidP="003B1766">
                      <w:pPr>
                        <w:pStyle w:val="NormalCenter"/>
                      </w:pPr>
                    </w:p>
                    <w:p w14:paraId="1122BDCE" w14:textId="0DE20FE8" w:rsidR="001A2DFD" w:rsidRPr="001A2DFD" w:rsidRDefault="004634AD" w:rsidP="001A2DFD">
                      <w:pPr>
                        <w:pStyle w:val="NormalCenter"/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</w:pPr>
                      <w:r w:rsidRPr="001A2DFD">
                        <w:rPr>
                          <w:rStyle w:val="Emphasis"/>
                          <w:b/>
                          <w:bCs/>
                          <w:iCs w:val="0"/>
                          <w:caps w:val="0"/>
                        </w:rPr>
                        <w:t>B.S. in Computer Science</w:t>
                      </w:r>
                    </w:p>
                    <w:p w14:paraId="6AF2AFEF" w14:textId="77777777" w:rsidR="001A2DFD" w:rsidRDefault="004634AD" w:rsidP="003B1766">
                      <w:pPr>
                        <w:pStyle w:val="NormalCenter"/>
                      </w:pPr>
                      <w:r>
                        <w:t>Colorado State University</w:t>
                      </w:r>
                    </w:p>
                    <w:p w14:paraId="28296697" w14:textId="1E526CA5" w:rsidR="0014311D" w:rsidRPr="0014311D" w:rsidRDefault="0014311D" w:rsidP="003B1766">
                      <w:pPr>
                        <w:pStyle w:val="Normal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Magna Cum Laude</w:t>
                      </w:r>
                    </w:p>
                    <w:p w14:paraId="750009C6" w14:textId="3B5BA179" w:rsidR="003B1766" w:rsidRPr="003B1766" w:rsidRDefault="001A2DFD" w:rsidP="001A2DFD">
                      <w:pPr>
                        <w:pStyle w:val="NormalCenter"/>
                      </w:pPr>
                      <w:r>
                        <w:t>GPA 3.98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br/>
                        <w:t>20</w:t>
                      </w:r>
                      <w:r>
                        <w:t>16</w:t>
                      </w:r>
                      <w:r w:rsidR="003B1766" w:rsidRPr="003B1766">
                        <w:t xml:space="preserve"> – 20</w:t>
                      </w:r>
                      <w:r>
                        <w:t>20</w:t>
                      </w:r>
                    </w:p>
                    <w:p w14:paraId="1D83EF69" w14:textId="77777777" w:rsidR="003B1766" w:rsidRPr="003B1766" w:rsidRDefault="003B1766" w:rsidP="003B1766">
                      <w:pPr>
                        <w:pStyle w:val="NormalCenter"/>
                      </w:pPr>
                    </w:p>
                    <w:p w14:paraId="698459FF" w14:textId="77777777" w:rsidR="003B1766" w:rsidRPr="003B1766" w:rsidRDefault="003B1766" w:rsidP="003B1766">
                      <w:pPr>
                        <w:pStyle w:val="NormalCenter"/>
                      </w:pPr>
                    </w:p>
                    <w:p w14:paraId="157D7716" w14:textId="77777777" w:rsidR="003B1766" w:rsidRPr="003B1766" w:rsidRDefault="003B1766" w:rsidP="003B1766"/>
                    <w:p w14:paraId="094E4C9B" w14:textId="77777777" w:rsidR="003B1766" w:rsidRPr="003B1766" w:rsidRDefault="003B1766" w:rsidP="003B1766"/>
                    <w:p w14:paraId="1BDD7FF9" w14:textId="77777777" w:rsidR="003B1766" w:rsidRPr="003B1766" w:rsidRDefault="003B1766" w:rsidP="003B1766"/>
                    <w:p w14:paraId="1B8326A3" w14:textId="77777777" w:rsidR="00692CA2" w:rsidRPr="00692CA2" w:rsidRDefault="00692CA2" w:rsidP="003B1766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3377" behindDoc="0" locked="1" layoutInCell="1" allowOverlap="1" wp14:anchorId="6CD4C0C0" wp14:editId="4A26EC63">
                <wp:simplePos x="0" y="0"/>
                <wp:positionH relativeFrom="page">
                  <wp:posOffset>2191385</wp:posOffset>
                </wp:positionH>
                <wp:positionV relativeFrom="page">
                  <wp:posOffset>2757805</wp:posOffset>
                </wp:positionV>
                <wp:extent cx="5303520" cy="7012305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701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E9F7" w14:textId="3357E493" w:rsidR="00E726D4" w:rsidRPr="00E726D4" w:rsidRDefault="007B215B" w:rsidP="00E726D4">
                            <w:pPr>
                              <w:pStyle w:val="Heading1"/>
                            </w:pPr>
                            <w:r>
                              <w:t>Industry Experience</w:t>
                            </w:r>
                          </w:p>
                          <w:p w14:paraId="504B9588" w14:textId="77777777" w:rsidR="007B215B" w:rsidRDefault="007B215B" w:rsidP="003B1766">
                            <w:pPr>
                              <w:pStyle w:val="Heading3"/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</w:pPr>
                            <w:r w:rsidRPr="007B215B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HPC Storage - Systems Software Engineer II</w:t>
                            </w:r>
                          </w:p>
                          <w:p w14:paraId="7DEDE357" w14:textId="106E0F57" w:rsidR="003B1766" w:rsidRPr="003B1766" w:rsidRDefault="007B215B" w:rsidP="003B1766">
                            <w:pPr>
                              <w:pStyle w:val="Heading3"/>
                            </w:pPr>
                            <w:r w:rsidRPr="007B215B">
                              <w:t>Hewlett Packard Enterprise</w:t>
                            </w:r>
                            <w:r w:rsidR="003B1766" w:rsidRPr="003B1766">
                              <w:t xml:space="preserve">, </w:t>
                            </w:r>
                            <w:r>
                              <w:t>Fort Collins, CO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tab/>
                            </w:r>
                            <w:r w:rsidR="003B1766" w:rsidRPr="003B1766"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2DFD"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Jun 2022 – Present</w:t>
                            </w:r>
                          </w:p>
                          <w:p w14:paraId="4B34EBFB" w14:textId="7D956ABC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Implemented a cluster fabric configuration API and address pool manager with accompanying CLI commands</w:t>
                            </w:r>
                            <w:r w:rsidR="00EA2EC7" w:rsidRPr="006C01C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8316B" w:rsidRPr="006C01C1">
                              <w:rPr>
                                <w:sz w:val="22"/>
                                <w:szCs w:val="22"/>
                              </w:rPr>
                              <w:t>with</w:t>
                            </w:r>
                            <w:r w:rsidR="00EA2EC7" w:rsidRPr="006C01C1">
                              <w:rPr>
                                <w:sz w:val="22"/>
                                <w:szCs w:val="22"/>
                              </w:rPr>
                              <w:t xml:space="preserve"> Go</w:t>
                            </w:r>
                          </w:p>
                          <w:p w14:paraId="484DC77D" w14:textId="67D57CA1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Created </w:t>
                            </w:r>
                            <w:r w:rsidR="00842060">
                              <w:rPr>
                                <w:sz w:val="22"/>
                                <w:szCs w:val="22"/>
                              </w:rPr>
                              <w:t>an API-driven, parallel software upgrade process that can be scaled to thousands of nodes with Go and HPCM</w:t>
                            </w:r>
                          </w:p>
                          <w:p w14:paraId="6AEACEF0" w14:textId="1E4647CE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Designed and implemented cluster bootstrapping process for </w:t>
                            </w:r>
                            <w:hyperlink r:id="rId13" w:history="1">
                              <w:r w:rsidRPr="004136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DAOS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storage product, using </w:t>
                            </w:r>
                            <w:hyperlink r:id="rId14" w:history="1">
                              <w:r w:rsidRPr="00142900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HPCM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as a foundation</w:t>
                            </w:r>
                          </w:p>
                          <w:p w14:paraId="4D11C6CC" w14:textId="48DD9A77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Triaged and repaired Kubernetes management issues in customers’ legacy storage products</w:t>
                            </w:r>
                          </w:p>
                          <w:p w14:paraId="3E045275" w14:textId="787BA8C9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Contributed bugfixes and LNet kernel module tuning improvements to community Lustre filesystem project</w:t>
                            </w:r>
                          </w:p>
                          <w:p w14:paraId="46DC1DE2" w14:textId="604D1449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Benchmarked HPC Lustre filesystems against </w:t>
                            </w:r>
                            <w:hyperlink r:id="rId15" w:history="1">
                              <w:r w:rsidRPr="00CF02D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GPUDirect Storage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and POSIX clients</w:t>
                            </w:r>
                          </w:p>
                          <w:p w14:paraId="0573369B" w14:textId="64B4C407" w:rsidR="007B215B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Created Jenkins pipeline that builds</w:t>
                            </w:r>
                            <w:r w:rsidR="00262A60">
                              <w:rPr>
                                <w:sz w:val="22"/>
                                <w:szCs w:val="22"/>
                              </w:rPr>
                              <w:t>, packages, and signs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6" w:history="1">
                              <w:r w:rsidRPr="004136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DKMS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>-enabled Lustre client</w:t>
                            </w:r>
                            <w:r w:rsidR="00262A60">
                              <w:rPr>
                                <w:sz w:val="22"/>
                                <w:szCs w:val="22"/>
                              </w:rPr>
                              <w:t xml:space="preserve"> RPMs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for a variety of 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Linux 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t>distr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>ibutions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and kernel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 architectures</w:t>
                            </w:r>
                          </w:p>
                          <w:p w14:paraId="4762F46C" w14:textId="47B86A35" w:rsidR="00262A60" w:rsidRPr="006C01C1" w:rsidRDefault="00B73809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Provided Helm charts,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, and Kubernetes templates to the </w:t>
                            </w:r>
                            <w:hyperlink r:id="rId17" w:history="1">
                              <w:r w:rsidRPr="00B73809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Lustre CSI driver</w:t>
                              </w:r>
                            </w:hyperlink>
                            <w:r>
                              <w:rPr>
                                <w:sz w:val="22"/>
                                <w:szCs w:val="22"/>
                              </w:rPr>
                              <w:t>, making it a usable out-of-box solution for the community</w:t>
                            </w:r>
                          </w:p>
                          <w:p w14:paraId="30028112" w14:textId="1EC17FC5" w:rsidR="007B215B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Investigated </w:t>
                            </w:r>
                            <w:hyperlink r:id="rId18" w:history="1">
                              <w:r w:rsidRPr="00B73809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 xml:space="preserve">Talos </w:t>
                              </w:r>
                              <w:r w:rsidR="00B73809" w:rsidRPr="00B73809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Linux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as platform for new storage product and enabled InfiniBand device passthrough</w:t>
                            </w:r>
                            <w:r w:rsidR="00F73941">
                              <w:rPr>
                                <w:sz w:val="22"/>
                                <w:szCs w:val="22"/>
                              </w:rPr>
                              <w:t xml:space="preserve"> into pods</w:t>
                            </w:r>
                          </w:p>
                          <w:p w14:paraId="035C0D7A" w14:textId="104F9199" w:rsidR="003B1766" w:rsidRPr="006C01C1" w:rsidRDefault="007B215B" w:rsidP="007B21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Streamlined add-on data mover node discovery and software mapping process</w:t>
                            </w:r>
                            <w:r w:rsidR="00262A60">
                              <w:rPr>
                                <w:sz w:val="22"/>
                                <w:szCs w:val="22"/>
                              </w:rPr>
                              <w:t xml:space="preserve"> with Helm charts and Ansible playbooks</w:t>
                            </w:r>
                            <w:r w:rsidRPr="006C01C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F6659C2" w14:textId="77777777" w:rsidR="005D6C97" w:rsidRDefault="005D6C97" w:rsidP="003B1766">
                            <w:pPr>
                              <w:pStyle w:val="Heading3"/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</w:pPr>
                            <w:r w:rsidRPr="005D6C97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HPC Storage - Software Development Intern</w:t>
                            </w:r>
                          </w:p>
                          <w:p w14:paraId="5B9BFBA0" w14:textId="47920B53" w:rsidR="003B1766" w:rsidRPr="003B1766" w:rsidRDefault="007B215B" w:rsidP="003B1766">
                            <w:pPr>
                              <w:pStyle w:val="Heading3"/>
                            </w:pPr>
                            <w:r w:rsidRPr="007B215B">
                              <w:t>Cray, Inc.</w:t>
                            </w:r>
                            <w:r w:rsidR="003B1766" w:rsidRPr="003B1766">
                              <w:t xml:space="preserve">, </w:t>
                            </w:r>
                            <w:r>
                              <w:t>Longmont, CO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tab/>
                            </w:r>
                            <w:r w:rsidR="003B1766" w:rsidRPr="003B1766">
                              <w:tab/>
                            </w:r>
                            <w:r>
                              <w:t xml:space="preserve">           </w:t>
                            </w:r>
                            <w:r w:rsidR="003B1766" w:rsidRPr="003B1766">
                              <w:t xml:space="preserve"> </w:t>
                            </w:r>
                            <w:r w:rsidR="001A2DFD">
                              <w:tab/>
                              <w:t xml:space="preserve">           </w:t>
                            </w:r>
                            <w:r w:rsidR="005D6C97" w:rsidRPr="001A2DFD">
                              <w:rPr>
                                <w:i/>
                                <w:iCs w:val="0"/>
                              </w:rPr>
                              <w:t>May 2020</w:t>
                            </w:r>
                            <w:r w:rsidR="003B1766"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 w:rsidR="005D6C97" w:rsidRPr="001A2DFD">
                              <w:rPr>
                                <w:i/>
                                <w:iCs w:val="0"/>
                              </w:rPr>
                              <w:t>May 2022</w:t>
                            </w:r>
                          </w:p>
                          <w:p w14:paraId="42CE54CA" w14:textId="65A941B8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Automated Jenkins builds, Go unit testing, and Slack notifications for team’s repositories</w:t>
                            </w:r>
                          </w:p>
                          <w:p w14:paraId="0097A805" w14:textId="294B1A9E" w:rsidR="005D6C97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Built Jenkins pipelines, Go unit tests, and Slack notifications for team’s repositories</w:t>
                            </w:r>
                          </w:p>
                          <w:p w14:paraId="37ADDF07" w14:textId="66759927" w:rsidR="00CF02DB" w:rsidRPr="006C01C1" w:rsidRDefault="00CF02DB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Wrote tool to convert </w:t>
                            </w:r>
                            <w:hyperlink r:id="rId19" w:history="1">
                              <w:r w:rsidRPr="00CF02D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DMTF Redfish</w:t>
                              </w:r>
                            </w:hyperlink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hyperlink r:id="rId20" w:history="1">
                              <w:r w:rsidRPr="00CF02D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SNIA Swordfish</w:t>
                              </w:r>
                            </w:hyperlink>
                            <w:r>
                              <w:rPr>
                                <w:sz w:val="22"/>
                                <w:szCs w:val="22"/>
                              </w:rPr>
                              <w:t xml:space="preserve"> schema resource tree into Go models and primitives</w:t>
                            </w:r>
                          </w:p>
                          <w:p w14:paraId="55158B1A" w14:textId="1FC1B78E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Improved </w:t>
                            </w:r>
                            <w:hyperlink r:id="rId21" w:history="1">
                              <w:r w:rsidRPr="009D19A4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gRPC</w:t>
                              </w:r>
                            </w:hyperlink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 communication strategy between data path microservices</w:t>
                            </w:r>
                          </w:p>
                          <w:p w14:paraId="368642A2" w14:textId="545186F2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Automated Lustre filesystem provisioning based on discovered NVMe/SCSI drives</w:t>
                            </w:r>
                          </w:p>
                          <w:p w14:paraId="3F99FEB0" w14:textId="4DA500E9" w:rsidR="003B1766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 xml:space="preserve">Added redundant resource persistence via both filesystem and Kubernetes’ </w:t>
                            </w:r>
                            <w:hyperlink r:id="rId22" w:history="1">
                              <w:r w:rsidRPr="00413635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etcd keystore</w:t>
                              </w:r>
                            </w:hyperlink>
                          </w:p>
                          <w:p w14:paraId="30FFF00F" w14:textId="77777777" w:rsidR="005D6C97" w:rsidRPr="003B1766" w:rsidRDefault="005D6C97" w:rsidP="005D6C97"/>
                          <w:p w14:paraId="11CC74EA" w14:textId="67E71E2D" w:rsidR="003B1766" w:rsidRPr="003B1766" w:rsidRDefault="005D6C97" w:rsidP="003B1766">
                            <w:pPr>
                              <w:pStyle w:val="Heading2"/>
                            </w:pPr>
                            <w:r w:rsidRPr="005D6C97">
                              <w:t>Software Development Intern</w:t>
                            </w:r>
                          </w:p>
                          <w:p w14:paraId="6BADF9B7" w14:textId="0EC3E462" w:rsidR="003B1766" w:rsidRPr="003B1766" w:rsidRDefault="005D6C97" w:rsidP="003B1766">
                            <w:pPr>
                              <w:pStyle w:val="Heading3"/>
                            </w:pPr>
                            <w:r w:rsidRPr="005D6C97">
                              <w:t>Data Ductus, Inc</w:t>
                            </w:r>
                            <w:r w:rsidR="003B1766" w:rsidRPr="003B1766">
                              <w:t xml:space="preserve">, </w:t>
                            </w:r>
                            <w:r>
                              <w:t>Longmont, CO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 w:rsidR="003B1766" w:rsidRPr="003B1766">
                              <w:t xml:space="preserve"> </w:t>
                            </w:r>
                            <w:r w:rsidR="003B1766" w:rsidRPr="003B1766">
                              <w:tab/>
                            </w:r>
                            <w:r w:rsidR="003B1766" w:rsidRPr="003B1766">
                              <w:tab/>
                            </w:r>
                            <w:r>
                              <w:t xml:space="preserve">          </w:t>
                            </w:r>
                            <w:r w:rsidR="003B1766" w:rsidRPr="003B1766">
                              <w:t xml:space="preserve"> </w:t>
                            </w:r>
                            <w:r w:rsidR="001A2DFD">
                              <w:tab/>
                              <w:t xml:space="preserve">           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May 2019</w:t>
                            </w:r>
                            <w:r w:rsidR="003B1766"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Aug</w:t>
                            </w:r>
                            <w:r w:rsidR="003B1766" w:rsidRPr="001A2DFD">
                              <w:rPr>
                                <w:i/>
                                <w:iCs w:val="0"/>
                              </w:rPr>
                              <w:t xml:space="preserve"> 20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>19</w:t>
                            </w:r>
                          </w:p>
                          <w:p w14:paraId="30C733A5" w14:textId="77777777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Implemented administrative RBAC for Verizon APIs</w:t>
                            </w:r>
                          </w:p>
                          <w:p w14:paraId="65150174" w14:textId="0295A9CC" w:rsidR="005D6C97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Added audit log entries to API calls for user/action tracking</w:t>
                            </w:r>
                          </w:p>
                          <w:p w14:paraId="503F5C48" w14:textId="429FA1F8" w:rsidR="00692CA2" w:rsidRPr="006C01C1" w:rsidRDefault="005D6C97" w:rsidP="005D6C9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hanging="270"/>
                              <w:rPr>
                                <w:sz w:val="22"/>
                                <w:szCs w:val="22"/>
                              </w:rPr>
                            </w:pPr>
                            <w:r w:rsidRPr="006C01C1">
                              <w:rPr>
                                <w:sz w:val="22"/>
                                <w:szCs w:val="22"/>
                              </w:rPr>
                              <w:t>Reduced end-to-end testing time from over 20 minutes to 6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C0C0" id="Text Box 17" o:spid="_x0000_s1033" type="#_x0000_t202" style="position:absolute;margin-left:172.55pt;margin-top:217.15pt;width:417.6pt;height:552.15pt;z-index:2516633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" filled="f" stroked="f">
                <v:textbox inset=",,0">
                  <w:txbxContent>
                    <w:p w14:paraId="41C3E9F7" w14:textId="3357E493" w:rsidR="00E726D4" w:rsidRPr="00E726D4" w:rsidRDefault="007B215B" w:rsidP="00E726D4">
                      <w:pPr>
                        <w:pStyle w:val="Heading1"/>
                      </w:pPr>
                      <w:r>
                        <w:t>Industry Experience</w:t>
                      </w:r>
                    </w:p>
                    <w:p w14:paraId="504B9588" w14:textId="77777777" w:rsidR="007B215B" w:rsidRDefault="007B215B" w:rsidP="003B1766">
                      <w:pPr>
                        <w:pStyle w:val="Heading3"/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</w:pPr>
                      <w:r w:rsidRPr="007B215B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HPC Storage - Systems Software Engineer II</w:t>
                      </w:r>
                    </w:p>
                    <w:p w14:paraId="7DEDE357" w14:textId="106E0F57" w:rsidR="003B1766" w:rsidRPr="003B1766" w:rsidRDefault="007B215B" w:rsidP="003B1766">
                      <w:pPr>
                        <w:pStyle w:val="Heading3"/>
                      </w:pPr>
                      <w:r w:rsidRPr="007B215B">
                        <w:t>Hewlett Packard Enterprise</w:t>
                      </w:r>
                      <w:r w:rsidR="003B1766" w:rsidRPr="003B1766">
                        <w:t xml:space="preserve">, </w:t>
                      </w:r>
                      <w:r>
                        <w:t>Fort Collins, CO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tab/>
                      </w:r>
                      <w:r w:rsidR="003B1766" w:rsidRPr="003B1766">
                        <w:tab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1A2DFD">
                        <w:tab/>
                        <w:t xml:space="preserve">  </w:t>
                      </w:r>
                      <w:r>
                        <w:t xml:space="preserve"> </w:t>
                      </w:r>
                      <w:r w:rsidRPr="001A2DFD">
                        <w:rPr>
                          <w:i/>
                          <w:iCs w:val="0"/>
                        </w:rPr>
                        <w:t>Jun 2022 – Present</w:t>
                      </w:r>
                    </w:p>
                    <w:p w14:paraId="4B34EBFB" w14:textId="7D956ABC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Implemented a cluster fabric configuration API and address pool manager with accompanying CLI commands</w:t>
                      </w:r>
                      <w:r w:rsidR="00EA2EC7" w:rsidRPr="006C01C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78316B" w:rsidRPr="006C01C1">
                        <w:rPr>
                          <w:sz w:val="22"/>
                          <w:szCs w:val="22"/>
                        </w:rPr>
                        <w:t>with</w:t>
                      </w:r>
                      <w:r w:rsidR="00EA2EC7" w:rsidRPr="006C01C1">
                        <w:rPr>
                          <w:sz w:val="22"/>
                          <w:szCs w:val="22"/>
                        </w:rPr>
                        <w:t xml:space="preserve"> Go</w:t>
                      </w:r>
                    </w:p>
                    <w:p w14:paraId="484DC77D" w14:textId="67D57CA1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Created </w:t>
                      </w:r>
                      <w:r w:rsidR="00842060">
                        <w:rPr>
                          <w:sz w:val="22"/>
                          <w:szCs w:val="22"/>
                        </w:rPr>
                        <w:t>an API-driven, parallel software upgrade process that can be scaled to thousands of nodes with Go and HPCM</w:t>
                      </w:r>
                    </w:p>
                    <w:p w14:paraId="6AEACEF0" w14:textId="1E4647CE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Designed and implemented cluster bootstrapping process for </w:t>
                      </w:r>
                      <w:hyperlink r:id="rId23" w:history="1">
                        <w:r w:rsidRPr="00413635">
                          <w:rPr>
                            <w:rStyle w:val="Hyperlink"/>
                            <w:sz w:val="22"/>
                            <w:szCs w:val="22"/>
                          </w:rPr>
                          <w:t>DAOS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storage product, using </w:t>
                      </w:r>
                      <w:hyperlink r:id="rId24" w:history="1">
                        <w:r w:rsidRPr="00142900">
                          <w:rPr>
                            <w:rStyle w:val="Hyperlink"/>
                            <w:sz w:val="22"/>
                            <w:szCs w:val="22"/>
                          </w:rPr>
                          <w:t>HPCM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as a foundation</w:t>
                      </w:r>
                    </w:p>
                    <w:p w14:paraId="4D11C6CC" w14:textId="48DD9A77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Triaged and repaired Kubernetes management issues in customers’ legacy storage products</w:t>
                      </w:r>
                    </w:p>
                    <w:p w14:paraId="3E045275" w14:textId="787BA8C9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Contributed bugfixes and LNet kernel module tuning improvements to community Lustre filesystem project</w:t>
                      </w:r>
                    </w:p>
                    <w:p w14:paraId="46DC1DE2" w14:textId="604D1449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Benchmarked HPC Lustre filesystems against </w:t>
                      </w:r>
                      <w:hyperlink r:id="rId25" w:history="1">
                        <w:r w:rsidRPr="00CF02DB">
                          <w:rPr>
                            <w:rStyle w:val="Hyperlink"/>
                            <w:sz w:val="22"/>
                            <w:szCs w:val="22"/>
                          </w:rPr>
                          <w:t>GPUDirect Storage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and POSIX clients</w:t>
                      </w:r>
                    </w:p>
                    <w:p w14:paraId="0573369B" w14:textId="64B4C407" w:rsidR="007B215B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Created Jenkins pipeline that builds</w:t>
                      </w:r>
                      <w:r w:rsidR="00262A60">
                        <w:rPr>
                          <w:sz w:val="22"/>
                          <w:szCs w:val="22"/>
                        </w:rPr>
                        <w:t>, packages, and signs</w:t>
                      </w:r>
                      <w:r w:rsidRPr="006C01C1">
                        <w:rPr>
                          <w:sz w:val="22"/>
                          <w:szCs w:val="22"/>
                        </w:rPr>
                        <w:t xml:space="preserve"> </w:t>
                      </w:r>
                      <w:hyperlink r:id="rId26" w:history="1">
                        <w:r w:rsidRPr="00413635">
                          <w:rPr>
                            <w:rStyle w:val="Hyperlink"/>
                            <w:sz w:val="22"/>
                            <w:szCs w:val="22"/>
                          </w:rPr>
                          <w:t>DKMS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>-enabled Lustre client</w:t>
                      </w:r>
                      <w:r w:rsidR="00262A60">
                        <w:rPr>
                          <w:sz w:val="22"/>
                          <w:szCs w:val="22"/>
                        </w:rPr>
                        <w:t xml:space="preserve"> RPMs</w:t>
                      </w:r>
                      <w:r w:rsidRPr="006C01C1">
                        <w:rPr>
                          <w:sz w:val="22"/>
                          <w:szCs w:val="22"/>
                        </w:rPr>
                        <w:t xml:space="preserve"> for a variety of 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Linux </w:t>
                      </w:r>
                      <w:r w:rsidRPr="006C01C1">
                        <w:rPr>
                          <w:sz w:val="22"/>
                          <w:szCs w:val="22"/>
                        </w:rPr>
                        <w:t>distr</w:t>
                      </w:r>
                      <w:r w:rsidR="00F73941">
                        <w:rPr>
                          <w:sz w:val="22"/>
                          <w:szCs w:val="22"/>
                        </w:rPr>
                        <w:t>ibutions</w:t>
                      </w:r>
                      <w:r w:rsidRPr="006C01C1">
                        <w:rPr>
                          <w:sz w:val="22"/>
                          <w:szCs w:val="22"/>
                        </w:rPr>
                        <w:t xml:space="preserve"> and kernel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 architectures</w:t>
                      </w:r>
                    </w:p>
                    <w:p w14:paraId="4762F46C" w14:textId="47B86A35" w:rsidR="00262A60" w:rsidRPr="006C01C1" w:rsidRDefault="00B73809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Provided Helm charts,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Makefile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, and Kubernetes templates to the </w:t>
                      </w:r>
                      <w:hyperlink r:id="rId27" w:history="1">
                        <w:r w:rsidRPr="00B73809">
                          <w:rPr>
                            <w:rStyle w:val="Hyperlink"/>
                            <w:sz w:val="22"/>
                            <w:szCs w:val="22"/>
                          </w:rPr>
                          <w:t>Lustre CSI driver</w:t>
                        </w:r>
                      </w:hyperlink>
                      <w:r>
                        <w:rPr>
                          <w:sz w:val="22"/>
                          <w:szCs w:val="22"/>
                        </w:rPr>
                        <w:t>, making it a usable out-of-box solution for the community</w:t>
                      </w:r>
                    </w:p>
                    <w:p w14:paraId="30028112" w14:textId="1EC17FC5" w:rsidR="007B215B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Investigated </w:t>
                      </w:r>
                      <w:hyperlink r:id="rId28" w:history="1">
                        <w:r w:rsidRPr="00B73809">
                          <w:rPr>
                            <w:rStyle w:val="Hyperlink"/>
                            <w:sz w:val="22"/>
                            <w:szCs w:val="22"/>
                          </w:rPr>
                          <w:t xml:space="preserve">Talos </w:t>
                        </w:r>
                        <w:r w:rsidR="00B73809" w:rsidRPr="00B73809">
                          <w:rPr>
                            <w:rStyle w:val="Hyperlink"/>
                            <w:sz w:val="22"/>
                            <w:szCs w:val="22"/>
                          </w:rPr>
                          <w:t>Linux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as platform for new storage product and enabled InfiniBand device passthrough</w:t>
                      </w:r>
                      <w:r w:rsidR="00F73941">
                        <w:rPr>
                          <w:sz w:val="22"/>
                          <w:szCs w:val="22"/>
                        </w:rPr>
                        <w:t xml:space="preserve"> into pods</w:t>
                      </w:r>
                    </w:p>
                    <w:p w14:paraId="035C0D7A" w14:textId="104F9199" w:rsidR="003B1766" w:rsidRPr="006C01C1" w:rsidRDefault="007B215B" w:rsidP="007B21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Streamlined add-on data mover node discovery and software mapping process</w:t>
                      </w:r>
                      <w:r w:rsidR="00262A60">
                        <w:rPr>
                          <w:sz w:val="22"/>
                          <w:szCs w:val="22"/>
                        </w:rPr>
                        <w:t xml:space="preserve"> with Helm charts and Ansible playbooks</w:t>
                      </w:r>
                      <w:r w:rsidRPr="006C01C1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F6659C2" w14:textId="77777777" w:rsidR="005D6C97" w:rsidRDefault="005D6C97" w:rsidP="003B1766">
                      <w:pPr>
                        <w:pStyle w:val="Heading3"/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</w:pPr>
                      <w:r w:rsidRPr="005D6C97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HPC Storage - Software Development Intern</w:t>
                      </w:r>
                    </w:p>
                    <w:p w14:paraId="5B9BFBA0" w14:textId="47920B53" w:rsidR="003B1766" w:rsidRPr="003B1766" w:rsidRDefault="007B215B" w:rsidP="003B1766">
                      <w:pPr>
                        <w:pStyle w:val="Heading3"/>
                      </w:pPr>
                      <w:r w:rsidRPr="007B215B">
                        <w:t>Cray, Inc.</w:t>
                      </w:r>
                      <w:r w:rsidR="003B1766" w:rsidRPr="003B1766">
                        <w:t xml:space="preserve">, </w:t>
                      </w:r>
                      <w:r>
                        <w:t>Longmont, CO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tab/>
                      </w:r>
                      <w:r w:rsidR="003B1766" w:rsidRPr="003B1766">
                        <w:tab/>
                      </w:r>
                      <w:r>
                        <w:t xml:space="preserve">           </w:t>
                      </w:r>
                      <w:r w:rsidR="003B1766" w:rsidRPr="003B1766">
                        <w:t xml:space="preserve"> </w:t>
                      </w:r>
                      <w:r w:rsidR="001A2DFD">
                        <w:tab/>
                        <w:t xml:space="preserve">           </w:t>
                      </w:r>
                      <w:r w:rsidR="005D6C97" w:rsidRPr="001A2DFD">
                        <w:rPr>
                          <w:i/>
                          <w:iCs w:val="0"/>
                        </w:rPr>
                        <w:t>May 2020</w:t>
                      </w:r>
                      <w:r w:rsidR="003B1766"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 w:rsidR="005D6C97" w:rsidRPr="001A2DFD">
                        <w:rPr>
                          <w:i/>
                          <w:iCs w:val="0"/>
                        </w:rPr>
                        <w:t>May 2022</w:t>
                      </w:r>
                    </w:p>
                    <w:p w14:paraId="42CE54CA" w14:textId="65A941B8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Automated Jenkins builds, Go unit testing, and Slack notifications for team’s repositories</w:t>
                      </w:r>
                    </w:p>
                    <w:p w14:paraId="0097A805" w14:textId="294B1A9E" w:rsidR="005D6C97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Built Jenkins pipelines, Go unit tests, and Slack notifications for team’s repositories</w:t>
                      </w:r>
                    </w:p>
                    <w:p w14:paraId="37ADDF07" w14:textId="66759927" w:rsidR="00CF02DB" w:rsidRPr="006C01C1" w:rsidRDefault="00CF02DB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Wrote tool to convert </w:t>
                      </w:r>
                      <w:hyperlink r:id="rId29" w:history="1">
                        <w:r w:rsidRPr="00CF02DB">
                          <w:rPr>
                            <w:rStyle w:val="Hyperlink"/>
                            <w:sz w:val="22"/>
                            <w:szCs w:val="22"/>
                          </w:rPr>
                          <w:t>DMTF Redfish</w:t>
                        </w:r>
                      </w:hyperlink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hyperlink r:id="rId30" w:history="1">
                        <w:r w:rsidRPr="00CF02DB">
                          <w:rPr>
                            <w:rStyle w:val="Hyperlink"/>
                            <w:sz w:val="22"/>
                            <w:szCs w:val="22"/>
                          </w:rPr>
                          <w:t>SNIA Swordfish</w:t>
                        </w:r>
                      </w:hyperlink>
                      <w:r>
                        <w:rPr>
                          <w:sz w:val="22"/>
                          <w:szCs w:val="22"/>
                        </w:rPr>
                        <w:t xml:space="preserve"> schema resource tree into Go models and primitives</w:t>
                      </w:r>
                    </w:p>
                    <w:p w14:paraId="55158B1A" w14:textId="1FC1B78E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Improved </w:t>
                      </w:r>
                      <w:hyperlink r:id="rId31" w:history="1">
                        <w:r w:rsidRPr="009D19A4">
                          <w:rPr>
                            <w:rStyle w:val="Hyperlink"/>
                            <w:sz w:val="22"/>
                            <w:szCs w:val="22"/>
                          </w:rPr>
                          <w:t>gRPC</w:t>
                        </w:r>
                      </w:hyperlink>
                      <w:r w:rsidRPr="006C01C1">
                        <w:rPr>
                          <w:sz w:val="22"/>
                          <w:szCs w:val="22"/>
                        </w:rPr>
                        <w:t xml:space="preserve"> communication strategy between data path microservices</w:t>
                      </w:r>
                    </w:p>
                    <w:p w14:paraId="368642A2" w14:textId="545186F2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Automated Lustre filesystem provisioning based on discovered NVMe/SCSI drives</w:t>
                      </w:r>
                    </w:p>
                    <w:p w14:paraId="3F99FEB0" w14:textId="4DA500E9" w:rsidR="003B1766" w:rsidRPr="006C01C1" w:rsidRDefault="005D6C97" w:rsidP="005D6C9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 xml:space="preserve">Added redundant resource persistence via both filesystem and Kubernetes’ </w:t>
                      </w:r>
                      <w:hyperlink r:id="rId32" w:history="1">
                        <w:r w:rsidRPr="00413635">
                          <w:rPr>
                            <w:rStyle w:val="Hyperlink"/>
                            <w:sz w:val="22"/>
                            <w:szCs w:val="22"/>
                          </w:rPr>
                          <w:t>etcd keystore</w:t>
                        </w:r>
                      </w:hyperlink>
                    </w:p>
                    <w:p w14:paraId="30FFF00F" w14:textId="77777777" w:rsidR="005D6C97" w:rsidRPr="003B1766" w:rsidRDefault="005D6C97" w:rsidP="005D6C97"/>
                    <w:p w14:paraId="11CC74EA" w14:textId="67E71E2D" w:rsidR="003B1766" w:rsidRPr="003B1766" w:rsidRDefault="005D6C97" w:rsidP="003B1766">
                      <w:pPr>
                        <w:pStyle w:val="Heading2"/>
                      </w:pPr>
                      <w:r w:rsidRPr="005D6C97">
                        <w:t>Software Development Intern</w:t>
                      </w:r>
                    </w:p>
                    <w:p w14:paraId="6BADF9B7" w14:textId="0EC3E462" w:rsidR="003B1766" w:rsidRPr="003B1766" w:rsidRDefault="005D6C97" w:rsidP="003B1766">
                      <w:pPr>
                        <w:pStyle w:val="Heading3"/>
                      </w:pPr>
                      <w:r w:rsidRPr="005D6C97">
                        <w:t>Data Ductus, Inc</w:t>
                      </w:r>
                      <w:r w:rsidR="003B1766" w:rsidRPr="003B1766">
                        <w:t xml:space="preserve">, </w:t>
                      </w:r>
                      <w:r>
                        <w:t>Longmont, CO</w:t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  <w:r w:rsidR="003B1766" w:rsidRPr="003B1766">
                        <w:t xml:space="preserve"> </w:t>
                      </w:r>
                      <w:r w:rsidR="003B1766" w:rsidRPr="003B1766">
                        <w:tab/>
                      </w:r>
                      <w:r w:rsidR="003B1766" w:rsidRPr="003B1766">
                        <w:tab/>
                      </w:r>
                      <w:r>
                        <w:t xml:space="preserve">          </w:t>
                      </w:r>
                      <w:r w:rsidR="003B1766" w:rsidRPr="003B1766">
                        <w:t xml:space="preserve"> </w:t>
                      </w:r>
                      <w:r w:rsidR="001A2DFD">
                        <w:tab/>
                        <w:t xml:space="preserve">           </w:t>
                      </w:r>
                      <w:r w:rsidRPr="001A2DFD">
                        <w:rPr>
                          <w:i/>
                          <w:iCs w:val="0"/>
                        </w:rPr>
                        <w:t>May 2019</w:t>
                      </w:r>
                      <w:r w:rsidR="003B1766"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 w:rsidRPr="001A2DFD">
                        <w:rPr>
                          <w:i/>
                          <w:iCs w:val="0"/>
                        </w:rPr>
                        <w:t>Aug</w:t>
                      </w:r>
                      <w:r w:rsidR="003B1766" w:rsidRPr="001A2DFD">
                        <w:rPr>
                          <w:i/>
                          <w:iCs w:val="0"/>
                        </w:rPr>
                        <w:t xml:space="preserve"> 20</w:t>
                      </w:r>
                      <w:r w:rsidRPr="001A2DFD">
                        <w:rPr>
                          <w:i/>
                          <w:iCs w:val="0"/>
                        </w:rPr>
                        <w:t>19</w:t>
                      </w:r>
                    </w:p>
                    <w:p w14:paraId="30C733A5" w14:textId="77777777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Implemented administrative RBAC for Verizon APIs</w:t>
                      </w:r>
                    </w:p>
                    <w:p w14:paraId="65150174" w14:textId="0295A9CC" w:rsidR="005D6C97" w:rsidRPr="006C01C1" w:rsidRDefault="005D6C97" w:rsidP="005D6C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Added audit log entries to API calls for user/action tracking</w:t>
                      </w:r>
                    </w:p>
                    <w:p w14:paraId="503F5C48" w14:textId="429FA1F8" w:rsidR="00692CA2" w:rsidRPr="006C01C1" w:rsidRDefault="005D6C97" w:rsidP="005D6C9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hanging="270"/>
                        <w:rPr>
                          <w:sz w:val="22"/>
                          <w:szCs w:val="22"/>
                        </w:rPr>
                      </w:pPr>
                      <w:r w:rsidRPr="006C01C1">
                        <w:rPr>
                          <w:sz w:val="22"/>
                          <w:szCs w:val="22"/>
                        </w:rPr>
                        <w:t>Reduced end-to-end testing time from over 20 minutes to 6 minutes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2021A0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64401" behindDoc="0" locked="1" layoutInCell="1" allowOverlap="1" wp14:anchorId="71108E31" wp14:editId="1FEAE027">
                <wp:simplePos x="0" y="0"/>
                <wp:positionH relativeFrom="page">
                  <wp:posOffset>2193925</wp:posOffset>
                </wp:positionH>
                <wp:positionV relativeFrom="page">
                  <wp:posOffset>1198880</wp:posOffset>
                </wp:positionV>
                <wp:extent cx="4909820" cy="13804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82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7DFE4" w14:textId="04FF0828" w:rsidR="00990BBA" w:rsidRPr="00990BBA" w:rsidRDefault="007A598A" w:rsidP="00990BBA">
                            <w:pPr>
                              <w:pStyle w:val="Heading1"/>
                            </w:pPr>
                            <w:r>
                              <w:rPr>
                                <w:caps w:val="0"/>
                              </w:rPr>
                              <w:t>Summary</w:t>
                            </w:r>
                          </w:p>
                          <w:p w14:paraId="1D250FE9" w14:textId="00DD5180" w:rsidR="002021A0" w:rsidRPr="00990BBA" w:rsidRDefault="007B215B" w:rsidP="007B215B">
                            <w:r>
                              <w:t xml:space="preserve">Ambitious and motivated Software Engineer with solid leadership and teamwork skills, with over 5 years' experience building robust solutions </w:t>
                            </w:r>
                            <w:r w:rsidR="00D51CA5">
                              <w:t xml:space="preserve">and scalable services </w:t>
                            </w:r>
                            <w:r>
                              <w:t xml:space="preserve">in industry. Always eager to learn new methods and technologies while promoting sustainable development practices and minimizing technical debt. Passionate about open-source, community-driven projects and sharing creativity through contributing to public </w:t>
                            </w:r>
                            <w:r w:rsidR="003B668C">
                              <w:t>code spaces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8E31" id="Text Box 2" o:spid="_x0000_s1034" type="#_x0000_t202" style="position:absolute;margin-left:172.75pt;margin-top:94.4pt;width:386.6pt;height:108.7pt;z-index:251664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" filled="f" stroked="f">
                <v:textbox>
                  <w:txbxContent>
                    <w:p w14:paraId="6407DFE4" w14:textId="04FF0828" w:rsidR="00990BBA" w:rsidRPr="00990BBA" w:rsidRDefault="007A598A" w:rsidP="00990BBA">
                      <w:pPr>
                        <w:pStyle w:val="Heading1"/>
                      </w:pPr>
                      <w:r>
                        <w:rPr>
                          <w:caps w:val="0"/>
                        </w:rPr>
                        <w:t>Summary</w:t>
                      </w:r>
                    </w:p>
                    <w:p w14:paraId="1D250FE9" w14:textId="00DD5180" w:rsidR="002021A0" w:rsidRPr="00990BBA" w:rsidRDefault="007B215B" w:rsidP="007B215B">
                      <w:r>
                        <w:t xml:space="preserve">Ambitious and motivated Software Engineer with solid leadership and teamwork skills, with over 5 years' experience building robust solutions </w:t>
                      </w:r>
                      <w:r w:rsidR="00D51CA5">
                        <w:t xml:space="preserve">and scalable services </w:t>
                      </w:r>
                      <w:r>
                        <w:t xml:space="preserve">in industry. Always eager to learn new methods and technologies while promoting sustainable development practices and minimizing technical debt. Passionate about open-source, community-driven projects and sharing creativity through contributing to public </w:t>
                      </w:r>
                      <w:r w:rsidR="003B668C">
                        <w:t>code spaces</w:t>
                      </w:r>
                      <w: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6FC1892" w14:textId="583763C2" w:rsidR="002021A0" w:rsidRPr="00DC7F27" w:rsidRDefault="00DC7F27" w:rsidP="003B1766">
      <w:pPr>
        <w:pStyle w:val="Title"/>
        <w:rPr>
          <w:sz w:val="40"/>
          <w:szCs w:val="40"/>
        </w:rPr>
      </w:pPr>
      <w:r w:rsidRPr="00DC7F27">
        <w:rPr>
          <w:sz w:val="40"/>
          <w:szCs w:val="40"/>
        </w:rPr>
        <w:t>CALEB CARLSON</w:t>
      </w:r>
    </w:p>
    <w:p w14:paraId="5047616B" w14:textId="067264BA" w:rsidR="002021A0" w:rsidRPr="003B1766" w:rsidRDefault="00DC7F27" w:rsidP="003B1766">
      <w:pPr>
        <w:pStyle w:val="Subtitle"/>
      </w:pPr>
      <w:r>
        <w:t>Software Engineer</w:t>
      </w:r>
    </w:p>
    <w:p w14:paraId="5D71318B" w14:textId="634835DC" w:rsidR="004574DC" w:rsidRPr="004574DC" w:rsidRDefault="00DC7F27" w:rsidP="004574DC"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7713" behindDoc="0" locked="0" layoutInCell="1" allowOverlap="1" wp14:anchorId="22E82568" wp14:editId="4D5BC93E">
                <wp:simplePos x="0" y="0"/>
                <wp:positionH relativeFrom="column">
                  <wp:posOffset>-268651</wp:posOffset>
                </wp:positionH>
                <wp:positionV relativeFrom="paragraph">
                  <wp:posOffset>158259</wp:posOffset>
                </wp:positionV>
                <wp:extent cx="438346" cy="1381026"/>
                <wp:effectExtent l="0" t="0" r="0" b="0"/>
                <wp:wrapNone/>
                <wp:docPr id="3638970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46" cy="138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8116F" w14:textId="0CA91AE1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F2DE" wp14:editId="30D0B62C">
                                  <wp:extent cx="248920" cy="248920"/>
                                  <wp:effectExtent l="0" t="0" r="5080" b="0"/>
                                  <wp:docPr id="1463766070" name="Picture 8" descr="A black envelope with a black backgroun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3766070" name="Picture 8" descr="A black envelope with a black background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5A8A8F" w14:textId="1682F7A9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3CEC2" wp14:editId="72E24196">
                                  <wp:extent cx="248920" cy="248920"/>
                                  <wp:effectExtent l="0" t="0" r="5080" b="5080"/>
                                  <wp:docPr id="1049818576" name="Picture 9" descr="A black phone handset on a black background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9818576" name="Picture 9" descr="A black phone handset on a black background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9919E9" w14:textId="5540FB76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BAF04" wp14:editId="294D0E02">
                                  <wp:extent cx="248920" cy="248920"/>
                                  <wp:effectExtent l="0" t="0" r="5080" b="5080"/>
                                  <wp:docPr id="1563360608" name="Picture 10" descr="A black square with a letter i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360608" name="Picture 10" descr="A black square with a letter in i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5BD9B" w14:textId="0D86F588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6295E" wp14:editId="6A7C43AD">
                                  <wp:extent cx="248920" cy="248920"/>
                                  <wp:effectExtent l="0" t="0" r="5080" b="5080"/>
                                  <wp:docPr id="949590039" name="Picture 11" descr="A black cat silhouette in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9590039" name="Picture 11" descr="A black cat silhouette in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3F044" w14:textId="3BD6DA41" w:rsidR="00DC7F27" w:rsidRDefault="00DC7F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7FC4E2" wp14:editId="1B94950C">
                                  <wp:extent cx="248920" cy="248920"/>
                                  <wp:effectExtent l="0" t="0" r="5080" b="5080"/>
                                  <wp:docPr id="1791333492" name="Picture 12" descr="A black and white globe with a curso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333492" name="Picture 12" descr="A black and white globe with a curso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2568" id="Text Box 7" o:spid="_x0000_s1035" type="#_x0000_t202" style="position:absolute;margin-left:-21.15pt;margin-top:12.45pt;width:34.5pt;height:108.75pt;z-index:2516777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" filled="f" stroked="f" strokeweight=".5pt">
                <v:textbox>
                  <w:txbxContent>
                    <w:p w14:paraId="7F58116F" w14:textId="0CA91AE1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4E78F2DE" wp14:editId="30D0B62C">
                            <wp:extent cx="248920" cy="248920"/>
                            <wp:effectExtent l="0" t="0" r="5080" b="0"/>
                            <wp:docPr id="1463766070" name="Picture 8" descr="A black envelope with a black backgroun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3766070" name="Picture 8" descr="A black envelope with a black background&#10;&#10;AI-generated content may be incorrect.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5A8A8F" w14:textId="1682F7A9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3963CEC2" wp14:editId="72E24196">
                            <wp:extent cx="248920" cy="248920"/>
                            <wp:effectExtent l="0" t="0" r="5080" b="5080"/>
                            <wp:docPr id="1049818576" name="Picture 9" descr="A black phone handset on a black background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9818576" name="Picture 9" descr="A black phone handset on a black background&#10;&#10;AI-generated content may be incorrect.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9919E9" w14:textId="5540FB76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38FBAF04" wp14:editId="294D0E02">
                            <wp:extent cx="248920" cy="248920"/>
                            <wp:effectExtent l="0" t="0" r="5080" b="5080"/>
                            <wp:docPr id="1563360608" name="Picture 10" descr="A black square with a letter i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360608" name="Picture 10" descr="A black square with a letter in it&#10;&#10;AI-generated content may be incorrect.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5BD9B" w14:textId="0D86F588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0D86295E" wp14:editId="6A7C43AD">
                            <wp:extent cx="248920" cy="248920"/>
                            <wp:effectExtent l="0" t="0" r="5080" b="5080"/>
                            <wp:docPr id="949590039" name="Picture 11" descr="A black cat silhouette in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9590039" name="Picture 11" descr="A black cat silhouette in a circle&#10;&#10;AI-generated content may be incorrect.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3F044" w14:textId="3BD6DA41" w:rsidR="00DC7F27" w:rsidRDefault="00DC7F27">
                      <w:r>
                        <w:rPr>
                          <w:noProof/>
                        </w:rPr>
                        <w:drawing>
                          <wp:inline distT="0" distB="0" distL="0" distR="0" wp14:anchorId="3C7FC4E2" wp14:editId="1B94950C">
                            <wp:extent cx="248920" cy="248920"/>
                            <wp:effectExtent l="0" t="0" r="5080" b="5080"/>
                            <wp:docPr id="1791333492" name="Picture 12" descr="A black and white globe with a curso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333492" name="Picture 12" descr="A black and white globe with a cursor&#10;&#10;AI-generated content may be incorrect.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867C02" w14:textId="2E7D37F0" w:rsidR="006C01C1" w:rsidRDefault="006C01C1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14D7CF40" w14:textId="1ED28D2A" w:rsidR="00130AC8" w:rsidRPr="008A4B9E" w:rsidRDefault="002F1001">
      <w:pPr>
        <w:rPr>
          <w:rFonts w:ascii="Lato" w:hAnsi="Lat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29" behindDoc="0" locked="0" layoutInCell="1" allowOverlap="1" wp14:anchorId="0E7E4693" wp14:editId="399554B2">
                <wp:simplePos x="0" y="0"/>
                <wp:positionH relativeFrom="column">
                  <wp:posOffset>84455</wp:posOffset>
                </wp:positionH>
                <wp:positionV relativeFrom="paragraph">
                  <wp:posOffset>8747760</wp:posOffset>
                </wp:positionV>
                <wp:extent cx="3098800" cy="355600"/>
                <wp:effectExtent l="0" t="0" r="12700" b="12700"/>
                <wp:wrapNone/>
                <wp:docPr id="210143097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3A6C" w14:textId="4E6B6B9C" w:rsidR="002F1001" w:rsidRPr="002F1001" w:rsidRDefault="002F1001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2F1001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References upon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E4693" id="Text Box 16" o:spid="_x0000_s1036" type="#_x0000_t202" style="position:absolute;margin-left:6.65pt;margin-top:688.8pt;width:244pt;height:28pt;z-index:2516869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" fillcolor="white [3201]" strokeweight=".5pt">
                <v:textbox>
                  <w:txbxContent>
                    <w:p w14:paraId="07293A6C" w14:textId="4E6B6B9C" w:rsidR="002F1001" w:rsidRPr="002F1001" w:rsidRDefault="002F1001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2F1001">
                        <w:rPr>
                          <w:i/>
                          <w:iCs/>
                          <w:sz w:val="22"/>
                          <w:szCs w:val="22"/>
                        </w:rPr>
                        <w:t>References upon request.</w:t>
                      </w:r>
                    </w:p>
                  </w:txbxContent>
                </v:textbox>
              </v:shape>
            </w:pict>
          </mc:Fallback>
        </mc:AlternateContent>
      </w:r>
      <w:r w:rsidR="000F16E9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85905" behindDoc="0" locked="1" layoutInCell="1" allowOverlap="1" wp14:anchorId="071CC885" wp14:editId="51E4E404">
                <wp:simplePos x="0" y="0"/>
                <wp:positionH relativeFrom="page">
                  <wp:posOffset>457200</wp:posOffset>
                </wp:positionH>
                <wp:positionV relativeFrom="page">
                  <wp:posOffset>7518400</wp:posOffset>
                </wp:positionV>
                <wp:extent cx="6929120" cy="1391920"/>
                <wp:effectExtent l="0" t="0" r="5080" b="0"/>
                <wp:wrapNone/>
                <wp:docPr id="1463305160" name="Text Box 1463305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16AD" w14:textId="1438DB92" w:rsidR="000F16E9" w:rsidRPr="00D16D4F" w:rsidRDefault="000F16E9" w:rsidP="000F16E9">
                            <w:pPr>
                              <w:pStyle w:val="Heading1"/>
                            </w:pPr>
                            <w:r>
                              <w:t>Publications</w:t>
                            </w:r>
                          </w:p>
                          <w:tbl>
                            <w:tblPr>
                              <w:tblStyle w:val="GridTable5Dark-Accent6"/>
                              <w:tblW w:w="0" w:type="auto"/>
                              <w:tblLook w:val="0280" w:firstRow="0" w:lastRow="0" w:firstColumn="1" w:lastColumn="0" w:noHBand="1" w:noVBand="0"/>
                            </w:tblPr>
                            <w:tblGrid>
                              <w:gridCol w:w="1975"/>
                              <w:gridCol w:w="8730"/>
                            </w:tblGrid>
                            <w:tr w:rsidR="000F16E9" w14:paraId="5A4284AF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6872BE17" w14:textId="6E105D3C" w:rsidR="000F16E9" w:rsidRPr="00D16D4F" w:rsidRDefault="00774ED6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szCs w:val="20"/>
                                    </w:rPr>
                                    <w:t>ACM BDCAT 2021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2428558D" w14:textId="16EA056D" w:rsidR="00774ED6" w:rsidRDefault="00774ED6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i/>
                                      <w:iCs/>
                                      <w:szCs w:val="20"/>
                                    </w:rPr>
                                    <w:t>Distributed Orchestration of Regression Models Over Administrative Boundaries</w:t>
                                  </w:r>
                                </w:p>
                                <w:p w14:paraId="14F370FE" w14:textId="5F7AF0A4" w:rsidR="000F16E9" w:rsidRPr="00D16D4F" w:rsidRDefault="000F16E9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[</w:t>
                                  </w:r>
                                  <w:r w:rsidR="00774ED6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hyperlink r:id="rId43" w:history="1"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dl.acm.org/</w:t>
                                    </w:r>
                                    <w:proofErr w:type="spellStart"/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doi</w:t>
                                    </w:r>
                                    <w:proofErr w:type="spellEnd"/>
                                    <w:r w:rsidR="00774ED6" w:rsidRPr="006169E7">
                                      <w:rPr>
                                        <w:rStyle w:val="Hyperlink"/>
                                        <w:szCs w:val="20"/>
                                      </w:rPr>
                                      <w:t>/10.1145/3492324.3494164</w:t>
                                    </w:r>
                                  </w:hyperlink>
                                  <w:r w:rsidR="00774ED6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0F16E9" w14:paraId="54864C2D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44E90132" w14:textId="795EAD01" w:rsidR="000F16E9" w:rsidRPr="00D16D4F" w:rsidRDefault="00774ED6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szCs w:val="20"/>
                                    </w:rPr>
                                    <w:t>IEEE ICCBE 2022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7A1F8FF9" w14:textId="77777777" w:rsidR="00774ED6" w:rsidRDefault="00774ED6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774ED6">
                                    <w:rPr>
                                      <w:szCs w:val="20"/>
                                    </w:rPr>
                                    <w:t>Resource Efficient Profiling of Spatial Variability in Performance of Regression Models</w:t>
                                  </w:r>
                                </w:p>
                                <w:p w14:paraId="39DFA9EA" w14:textId="7695B5F2" w:rsidR="000F16E9" w:rsidRPr="00D16D4F" w:rsidRDefault="000F16E9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[</w:t>
                                  </w:r>
                                  <w:r w:rsidR="00774ED6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hyperlink r:id="rId44" w:history="1">
                                    <w:r w:rsidR="00774ED6" w:rsidRPr="00774ED6">
                                      <w:rPr>
                                        <w:rStyle w:val="Hyperlink"/>
                                        <w:szCs w:val="20"/>
                                      </w:rPr>
                                      <w:t>ieeexplore.ieee.org/abstract/document/10020602</w:t>
                                    </w:r>
                                  </w:hyperlink>
                                  <w:r w:rsidR="00774ED6">
                                    <w:t xml:space="preserve"> </w:t>
                                  </w:r>
                                  <w:r>
                                    <w:rPr>
                                      <w:szCs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6EA501E2" w14:textId="77777777" w:rsidR="000F16E9" w:rsidRPr="00692CA2" w:rsidRDefault="000F16E9" w:rsidP="000F16E9"/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C885" id="Text Box 1463305160" o:spid="_x0000_s1037" type="#_x0000_t202" style="position:absolute;margin-left:36pt;margin-top:592pt;width:545.6pt;height:109.6pt;z-index:2516859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" filled="f" stroked="f">
                <v:textbox inset=",,0">
                  <w:txbxContent>
                    <w:p w14:paraId="520016AD" w14:textId="1438DB92" w:rsidR="000F16E9" w:rsidRPr="00D16D4F" w:rsidRDefault="000F16E9" w:rsidP="000F16E9">
                      <w:pPr>
                        <w:pStyle w:val="Heading1"/>
                      </w:pPr>
                      <w:r>
                        <w:t>Publications</w:t>
                      </w:r>
                    </w:p>
                    <w:tbl>
                      <w:tblPr>
                        <w:tblStyle w:val="GridTable5Dark-Accent6"/>
                        <w:tblW w:w="0" w:type="auto"/>
                        <w:tblLook w:val="0280" w:firstRow="0" w:lastRow="0" w:firstColumn="1" w:lastColumn="0" w:noHBand="1" w:noVBand="0"/>
                      </w:tblPr>
                      <w:tblGrid>
                        <w:gridCol w:w="1975"/>
                        <w:gridCol w:w="8730"/>
                      </w:tblGrid>
                      <w:tr w:rsidR="000F16E9" w14:paraId="5A4284AF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6872BE17" w14:textId="6E105D3C" w:rsidR="000F16E9" w:rsidRPr="00D16D4F" w:rsidRDefault="00774ED6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szCs w:val="20"/>
                              </w:rPr>
                              <w:t>ACM BDCAT 2021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2428558D" w14:textId="16EA056D" w:rsidR="00774ED6" w:rsidRDefault="00774ED6" w:rsidP="00D16D4F">
                            <w:pPr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i/>
                                <w:iCs/>
                                <w:szCs w:val="20"/>
                              </w:rPr>
                              <w:t>Distributed Orchestration of Regression Models Over Administrative Boundaries</w:t>
                            </w:r>
                          </w:p>
                          <w:p w14:paraId="14F370FE" w14:textId="5F7AF0A4" w:rsidR="000F16E9" w:rsidRPr="00D16D4F" w:rsidRDefault="000F16E9" w:rsidP="00D16D4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[</w:t>
                            </w:r>
                            <w:r w:rsidR="00774ED6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45" w:history="1"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dl.acm.org/</w:t>
                              </w:r>
                              <w:proofErr w:type="spellStart"/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doi</w:t>
                              </w:r>
                              <w:proofErr w:type="spellEnd"/>
                              <w:r w:rsidR="00774ED6" w:rsidRPr="006169E7">
                                <w:rPr>
                                  <w:rStyle w:val="Hyperlink"/>
                                  <w:szCs w:val="20"/>
                                </w:rPr>
                                <w:t>/10.1145/3492324.3494164</w:t>
                              </w:r>
                            </w:hyperlink>
                            <w:r w:rsidR="00774ED6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  <w:tr w:rsidR="000F16E9" w14:paraId="54864C2D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44E90132" w14:textId="795EAD01" w:rsidR="000F16E9" w:rsidRPr="00D16D4F" w:rsidRDefault="00774ED6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szCs w:val="20"/>
                              </w:rPr>
                              <w:t>IEEE ICCBE 2022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7A1F8FF9" w14:textId="77777777" w:rsidR="00774ED6" w:rsidRDefault="00774ED6" w:rsidP="00D16D4F">
                            <w:pPr>
                              <w:rPr>
                                <w:szCs w:val="20"/>
                              </w:rPr>
                            </w:pPr>
                            <w:r w:rsidRPr="00774ED6">
                              <w:rPr>
                                <w:szCs w:val="20"/>
                              </w:rPr>
                              <w:t>Resource Efficient Profiling of Spatial Variability in Performance of Regression Models</w:t>
                            </w:r>
                          </w:p>
                          <w:p w14:paraId="39DFA9EA" w14:textId="7695B5F2" w:rsidR="000F16E9" w:rsidRPr="00D16D4F" w:rsidRDefault="000F16E9" w:rsidP="00D16D4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[</w:t>
                            </w:r>
                            <w:r w:rsidR="00774ED6">
                              <w:rPr>
                                <w:szCs w:val="20"/>
                              </w:rPr>
                              <w:t xml:space="preserve"> </w:t>
                            </w:r>
                            <w:hyperlink r:id="rId46" w:history="1">
                              <w:r w:rsidR="00774ED6" w:rsidRPr="00774ED6">
                                <w:rPr>
                                  <w:rStyle w:val="Hyperlink"/>
                                  <w:szCs w:val="20"/>
                                </w:rPr>
                                <w:t>ieeexplore.ieee.org/abstract/document/10020602</w:t>
                              </w:r>
                            </w:hyperlink>
                            <w:r w:rsidR="00774ED6"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]</w:t>
                            </w:r>
                          </w:p>
                        </w:tc>
                      </w:tr>
                    </w:tbl>
                    <w:p w14:paraId="6EA501E2" w14:textId="77777777" w:rsidR="000F16E9" w:rsidRPr="00692CA2" w:rsidRDefault="000F16E9" w:rsidP="000F16E9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73941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83857" behindDoc="0" locked="1" layoutInCell="1" allowOverlap="1" wp14:anchorId="09C60AC6" wp14:editId="2B6BB668">
                <wp:simplePos x="0" y="0"/>
                <wp:positionH relativeFrom="page">
                  <wp:posOffset>457200</wp:posOffset>
                </wp:positionH>
                <wp:positionV relativeFrom="page">
                  <wp:posOffset>5242560</wp:posOffset>
                </wp:positionV>
                <wp:extent cx="6929120" cy="2275840"/>
                <wp:effectExtent l="0" t="0" r="5080" b="0"/>
                <wp:wrapNone/>
                <wp:docPr id="852790348" name="Text Box 85279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71169" w14:textId="565BB06C" w:rsidR="00D16D4F" w:rsidRPr="00D16D4F" w:rsidRDefault="00F73941" w:rsidP="00D16D4F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tbl>
                            <w:tblPr>
                              <w:tblStyle w:val="GridTable5Dark-Accent6"/>
                              <w:tblW w:w="0" w:type="auto"/>
                              <w:tblLook w:val="0280" w:firstRow="0" w:lastRow="0" w:firstColumn="1" w:lastColumn="0" w:noHBand="1" w:noVBand="0"/>
                            </w:tblPr>
                            <w:tblGrid>
                              <w:gridCol w:w="1975"/>
                              <w:gridCol w:w="8730"/>
                            </w:tblGrid>
                            <w:tr w:rsidR="00D16D4F" w14:paraId="7C86FBAD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3AAE90D2" w14:textId="40716BC6" w:rsidR="00D16D4F" w:rsidRPr="00D16D4F" w:rsidRDefault="00D16D4F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D16D4F">
                                    <w:rPr>
                                      <w:szCs w:val="20"/>
                                    </w:rPr>
                                    <w:t>Omniscient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55F68AE6" w14:textId="48B2E121" w:rsidR="00D16D4F" w:rsidRPr="00D16D4F" w:rsidRDefault="00D16D4F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D16D4F">
                                    <w:rPr>
                                      <w:szCs w:val="20"/>
                                    </w:rPr>
                                    <w:t>Distributed resource monitoring for memory pressure, CPU usage, storage I/O, Ethernet and InfiniBand throughput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. [ </w:t>
                                  </w:r>
                                  <w:hyperlink r:id="rId47" w:history="1">
                                    <w:r w:rsidRPr="00D16D4F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github.com/inf0rmatiker/omniscient</w:t>
                                    </w:r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623AB7AE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61720F76" w14:textId="2E36127B" w:rsidR="00D16D4F" w:rsidRPr="00D16D4F" w:rsidRDefault="00D16D4F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 w:rsidRPr="00D16D4F">
                                    <w:rPr>
                                      <w:szCs w:val="20"/>
                                    </w:rPr>
                                    <w:t>Validation Service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6FC80632" w14:textId="4B386E29" w:rsidR="00D16D4F" w:rsidRPr="00D16D4F" w:rsidRDefault="00D16D4F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734E50">
                                    <w:rPr>
                                      <w:szCs w:val="20"/>
                                    </w:rPr>
                                    <w:t>Validates spatiotemporal models on large datasets in a distributed fashion and visualizes metrics as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Pr="00875701">
                                    <w:rPr>
                                      <w:szCs w:val="20"/>
                                    </w:rPr>
                                    <w:t>a geospatial heatmap.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[ </w:t>
                                  </w:r>
                                  <w:hyperlink r:id="rId48" w:history="1">
                                    <w:r w:rsidRPr="00D16D4F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github.com/Project-Sustain/validation-service</w:t>
                                    </w:r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633FCE02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01A56A87" w14:textId="565E6E7E" w:rsidR="00D16D4F" w:rsidRDefault="00D16D4F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Storm Topics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7FB59D1F" w14:textId="63091B39" w:rsidR="00914964" w:rsidRPr="00914964" w:rsidRDefault="00914964" w:rsidP="00914964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914964">
                                    <w:rPr>
                                      <w:szCs w:val="20"/>
                                    </w:rPr>
                                    <w:t xml:space="preserve">Detects most popular topics from live </w:t>
                                  </w:r>
                                  <w:r>
                                    <w:rPr>
                                      <w:szCs w:val="20"/>
                                    </w:rPr>
                                    <w:t>T</w:t>
                                  </w:r>
                                  <w:r w:rsidRPr="00914964">
                                    <w:rPr>
                                      <w:szCs w:val="20"/>
                                    </w:rPr>
                                    <w:t>witter message streams using the lossy counting algorithm with</w:t>
                                  </w:r>
                                </w:p>
                                <w:p w14:paraId="41F46820" w14:textId="10999742" w:rsidR="00D16D4F" w:rsidRDefault="00914964" w:rsidP="00914964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914964">
                                    <w:rPr>
                                      <w:szCs w:val="20"/>
                                    </w:rPr>
                                    <w:t>Apache Storm and Zookeeper.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[ </w:t>
                                  </w:r>
                                  <w:hyperlink r:id="rId49" w:history="1"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</w:t>
                                    </w:r>
                                    <w:proofErr w:type="spellStart"/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stormtopics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4643BB64" w14:textId="77777777" w:rsidTr="00D16D4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21CF0BB4" w14:textId="2B497335" w:rsidR="00D16D4F" w:rsidRDefault="00914964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0"/>
                                    </w:rPr>
                                    <w:t>Docusum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1F00BE3A" w14:textId="4B3D61DA" w:rsidR="00D16D4F" w:rsidRDefault="00914964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914964">
                                    <w:rPr>
                                      <w:szCs w:val="20"/>
                                    </w:rPr>
                                    <w:t>Finds sentences that best summarize a Wikipedia document with Hadoop MapReduce.</w:t>
                                  </w:r>
                                  <w:r>
                                    <w:rPr>
                                      <w:szCs w:val="20"/>
                                    </w:rPr>
                                    <w:br/>
                                    <w:t xml:space="preserve">[ </w:t>
                                  </w:r>
                                  <w:hyperlink r:id="rId50" w:history="1"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</w:t>
                                    </w:r>
                                    <w:proofErr w:type="spellStart"/>
                                    <w:r w:rsidRPr="00914964">
                                      <w:rPr>
                                        <w:rStyle w:val="Hyperlink"/>
                                        <w:szCs w:val="20"/>
                                      </w:rPr>
                                      <w:t>docusum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  <w:tr w:rsidR="00D16D4F" w14:paraId="3BBA16C5" w14:textId="77777777" w:rsidTr="00A7211C">
                              <w:trPr>
                                <w:trHeight w:val="54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shd w:val="clear" w:color="auto" w:fill="3A3A3A" w:themeFill="background2" w:themeFillShade="40"/>
                                  <w:vAlign w:val="center"/>
                                </w:tcPr>
                                <w:p w14:paraId="2F78C89D" w14:textId="4C083B84" w:rsidR="00D16D4F" w:rsidRDefault="00A7211C" w:rsidP="00D16D4F">
                                  <w:pPr>
                                    <w:jc w:val="center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Model Service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8730" w:type="dxa"/>
                                  <w:shd w:val="clear" w:color="auto" w:fill="D1D1D1" w:themeFill="background2" w:themeFillShade="E6"/>
                                </w:tcPr>
                                <w:p w14:paraId="020C5194" w14:textId="77777777" w:rsidR="00D16D4F" w:rsidRDefault="00A7211C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 w:rsidRPr="00A7211C">
                                    <w:rPr>
                                      <w:szCs w:val="20"/>
                                    </w:rPr>
                                    <w:t xml:space="preserve">A service providing federated model training for </w:t>
                                  </w:r>
                                  <w:proofErr w:type="gramStart"/>
                                  <w:r w:rsidRPr="00A7211C">
                                    <w:rPr>
                                      <w:szCs w:val="20"/>
                                    </w:rPr>
                                    <w:t>spatially-segregated</w:t>
                                  </w:r>
                                  <w:proofErr w:type="gramEnd"/>
                                  <w:r w:rsidRPr="00A7211C">
                                    <w:rPr>
                                      <w:szCs w:val="20"/>
                                    </w:rPr>
                                    <w:t xml:space="preserve"> data.</w:t>
                                  </w:r>
                                </w:p>
                                <w:p w14:paraId="47B50E58" w14:textId="62FD946C" w:rsidR="00A7211C" w:rsidRDefault="00A7211C" w:rsidP="00D16D4F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[ </w:t>
                                  </w:r>
                                  <w:hyperlink r:id="rId51" w:history="1">
                                    <w:r w:rsidRPr="00A7211C">
                                      <w:rPr>
                                        <w:rStyle w:val="Hyperlink"/>
                                        <w:szCs w:val="20"/>
                                      </w:rPr>
                                      <w:t>github.com/inf0rmatiker/model-service</w:t>
                                    </w:r>
                                  </w:hyperlink>
                                  <w:r>
                                    <w:rPr>
                                      <w:szCs w:val="20"/>
                                    </w:rPr>
                                    <w:t xml:space="preserve"> ]</w:t>
                                  </w:r>
                                </w:p>
                              </w:tc>
                            </w:tr>
                          </w:tbl>
                          <w:p w14:paraId="704C4868" w14:textId="0F202291" w:rsidR="00F73941" w:rsidRPr="00692CA2" w:rsidRDefault="00F73941" w:rsidP="00A7211C"/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0AC6" id="Text Box 852790348" o:spid="_x0000_s1038" type="#_x0000_t202" style="position:absolute;margin-left:36pt;margin-top:412.8pt;width:545.6pt;height:179.2pt;z-index:2516838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" filled="f" stroked="f">
                <v:textbox inset=",,0">
                  <w:txbxContent>
                    <w:p w14:paraId="50971169" w14:textId="565BB06C" w:rsidR="00D16D4F" w:rsidRPr="00D16D4F" w:rsidRDefault="00F73941" w:rsidP="00D16D4F">
                      <w:pPr>
                        <w:pStyle w:val="Heading1"/>
                      </w:pPr>
                      <w:r>
                        <w:t>Projects</w:t>
                      </w:r>
                    </w:p>
                    <w:tbl>
                      <w:tblPr>
                        <w:tblStyle w:val="GridTable5Dark-Accent6"/>
                        <w:tblW w:w="0" w:type="auto"/>
                        <w:tblLook w:val="0280" w:firstRow="0" w:lastRow="0" w:firstColumn="1" w:lastColumn="0" w:noHBand="1" w:noVBand="0"/>
                      </w:tblPr>
                      <w:tblGrid>
                        <w:gridCol w:w="1975"/>
                        <w:gridCol w:w="8730"/>
                      </w:tblGrid>
                      <w:tr w:rsidR="00D16D4F" w14:paraId="7C86FBAD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3AAE90D2" w14:textId="40716BC6" w:rsidR="00D16D4F" w:rsidRPr="00D16D4F" w:rsidRDefault="00D16D4F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16D4F">
                              <w:rPr>
                                <w:szCs w:val="20"/>
                              </w:rPr>
                              <w:t>Omniscient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55F68AE6" w14:textId="48B2E121" w:rsidR="00D16D4F" w:rsidRPr="00D16D4F" w:rsidRDefault="00D16D4F" w:rsidP="00D16D4F">
                            <w:pPr>
                              <w:rPr>
                                <w:szCs w:val="20"/>
                              </w:rPr>
                            </w:pPr>
                            <w:r w:rsidRPr="00D16D4F">
                              <w:rPr>
                                <w:szCs w:val="20"/>
                              </w:rPr>
                              <w:t>Distributed resource monitoring for memory pressure, CPU usage, storage I/O, Ethernet and InfiniBand throughput</w:t>
                            </w:r>
                            <w:r>
                              <w:rPr>
                                <w:szCs w:val="20"/>
                              </w:rPr>
                              <w:t xml:space="preserve">. [ </w:t>
                            </w:r>
                            <w:hyperlink r:id="rId52" w:history="1">
                              <w:r w:rsidRPr="00D16D4F">
                                <w:rPr>
                                  <w:rStyle w:val="Hyperlink"/>
                                  <w:szCs w:val="20"/>
                                </w:rPr>
                                <w:t>github.com/inf0rmatiker/omniscient</w:t>
                              </w:r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623AB7AE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61720F76" w14:textId="2E36127B" w:rsidR="00D16D4F" w:rsidRPr="00D16D4F" w:rsidRDefault="00D16D4F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16D4F">
                              <w:rPr>
                                <w:szCs w:val="20"/>
                              </w:rPr>
                              <w:t>Validation Service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6FC80632" w14:textId="4B386E29" w:rsidR="00D16D4F" w:rsidRPr="00D16D4F" w:rsidRDefault="00D16D4F" w:rsidP="00D16D4F">
                            <w:pPr>
                              <w:rPr>
                                <w:szCs w:val="20"/>
                              </w:rPr>
                            </w:pPr>
                            <w:r w:rsidRPr="00734E50">
                              <w:rPr>
                                <w:szCs w:val="20"/>
                              </w:rPr>
                              <w:t>Validates spatiotemporal models on large datasets in a distributed fashion and visualizes metrics as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875701">
                              <w:rPr>
                                <w:szCs w:val="20"/>
                              </w:rPr>
                              <w:t>a geospatial heatmap.</w:t>
                            </w:r>
                            <w:r>
                              <w:rPr>
                                <w:szCs w:val="20"/>
                              </w:rPr>
                              <w:t xml:space="preserve"> [ </w:t>
                            </w:r>
                            <w:hyperlink r:id="rId53" w:history="1">
                              <w:r w:rsidRPr="00D16D4F">
                                <w:rPr>
                                  <w:rStyle w:val="Hyperlink"/>
                                  <w:szCs w:val="20"/>
                                </w:rPr>
                                <w:t>github.com/Project-Sustain/validation-service</w:t>
                              </w:r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633FCE02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01A56A87" w14:textId="565E6E7E" w:rsidR="00D16D4F" w:rsidRDefault="00D16D4F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Storm Topics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7FB59D1F" w14:textId="63091B39" w:rsidR="00914964" w:rsidRPr="00914964" w:rsidRDefault="00914964" w:rsidP="00914964">
                            <w:pPr>
                              <w:rPr>
                                <w:szCs w:val="20"/>
                              </w:rPr>
                            </w:pPr>
                            <w:r w:rsidRPr="00914964">
                              <w:rPr>
                                <w:szCs w:val="20"/>
                              </w:rPr>
                              <w:t xml:space="preserve">Detects most popular topics from live </w:t>
                            </w:r>
                            <w:r>
                              <w:rPr>
                                <w:szCs w:val="20"/>
                              </w:rPr>
                              <w:t>T</w:t>
                            </w:r>
                            <w:r w:rsidRPr="00914964">
                              <w:rPr>
                                <w:szCs w:val="20"/>
                              </w:rPr>
                              <w:t>witter message streams using the lossy counting algorithm with</w:t>
                            </w:r>
                          </w:p>
                          <w:p w14:paraId="41F46820" w14:textId="10999742" w:rsidR="00D16D4F" w:rsidRDefault="00914964" w:rsidP="00914964">
                            <w:pPr>
                              <w:rPr>
                                <w:szCs w:val="20"/>
                              </w:rPr>
                            </w:pPr>
                            <w:r w:rsidRPr="00914964">
                              <w:rPr>
                                <w:szCs w:val="20"/>
                              </w:rPr>
                              <w:t>Apache Storm and Zookeeper.</w:t>
                            </w:r>
                            <w:r>
                              <w:rPr>
                                <w:szCs w:val="20"/>
                              </w:rPr>
                              <w:t xml:space="preserve"> [ </w:t>
                            </w:r>
                            <w:hyperlink r:id="rId54" w:history="1"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github.com/inf0rmatiker/</w:t>
                              </w:r>
                              <w:proofErr w:type="spellStart"/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stormtopics</w:t>
                              </w:r>
                              <w:proofErr w:type="spellEnd"/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4643BB64" w14:textId="77777777" w:rsidTr="00D16D4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21CF0BB4" w14:textId="2B497335" w:rsidR="00D16D4F" w:rsidRDefault="00914964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Cs w:val="20"/>
                              </w:rPr>
                              <w:t>Docusum</w:t>
                            </w:r>
                            <w:proofErr w:type="spellEnd"/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1F00BE3A" w14:textId="4B3D61DA" w:rsidR="00D16D4F" w:rsidRDefault="00914964" w:rsidP="00D16D4F">
                            <w:pPr>
                              <w:rPr>
                                <w:szCs w:val="20"/>
                              </w:rPr>
                            </w:pPr>
                            <w:r w:rsidRPr="00914964">
                              <w:rPr>
                                <w:szCs w:val="20"/>
                              </w:rPr>
                              <w:t>Finds sentences that best summarize a Wikipedia document with Hadoop MapReduce.</w:t>
                            </w:r>
                            <w:r>
                              <w:rPr>
                                <w:szCs w:val="20"/>
                              </w:rPr>
                              <w:br/>
                              <w:t xml:space="preserve">[ </w:t>
                            </w:r>
                            <w:hyperlink r:id="rId55" w:history="1"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github.com/inf0rmatiker/</w:t>
                              </w:r>
                              <w:proofErr w:type="spellStart"/>
                              <w:r w:rsidRPr="00914964">
                                <w:rPr>
                                  <w:rStyle w:val="Hyperlink"/>
                                  <w:szCs w:val="20"/>
                                </w:rPr>
                                <w:t>docusum</w:t>
                              </w:r>
                              <w:proofErr w:type="spellEnd"/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  <w:tr w:rsidR="00D16D4F" w14:paraId="3BBA16C5" w14:textId="77777777" w:rsidTr="00A7211C">
                        <w:trPr>
                          <w:trHeight w:val="54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shd w:val="clear" w:color="auto" w:fill="3A3A3A" w:themeFill="background2" w:themeFillShade="40"/>
                            <w:vAlign w:val="center"/>
                          </w:tcPr>
                          <w:p w14:paraId="2F78C89D" w14:textId="4C083B84" w:rsidR="00D16D4F" w:rsidRDefault="00A7211C" w:rsidP="00D16D4F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Model Service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8730" w:type="dxa"/>
                            <w:shd w:val="clear" w:color="auto" w:fill="D1D1D1" w:themeFill="background2" w:themeFillShade="E6"/>
                          </w:tcPr>
                          <w:p w14:paraId="020C5194" w14:textId="77777777" w:rsidR="00D16D4F" w:rsidRDefault="00A7211C" w:rsidP="00D16D4F">
                            <w:pPr>
                              <w:rPr>
                                <w:szCs w:val="20"/>
                              </w:rPr>
                            </w:pPr>
                            <w:r w:rsidRPr="00A7211C">
                              <w:rPr>
                                <w:szCs w:val="20"/>
                              </w:rPr>
                              <w:t xml:space="preserve">A service providing federated model training for </w:t>
                            </w:r>
                            <w:proofErr w:type="gramStart"/>
                            <w:r w:rsidRPr="00A7211C">
                              <w:rPr>
                                <w:szCs w:val="20"/>
                              </w:rPr>
                              <w:t>spatially-segregated</w:t>
                            </w:r>
                            <w:proofErr w:type="gramEnd"/>
                            <w:r w:rsidRPr="00A7211C">
                              <w:rPr>
                                <w:szCs w:val="20"/>
                              </w:rPr>
                              <w:t xml:space="preserve"> data.</w:t>
                            </w:r>
                          </w:p>
                          <w:p w14:paraId="47B50E58" w14:textId="62FD946C" w:rsidR="00A7211C" w:rsidRDefault="00A7211C" w:rsidP="00D16D4F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[ </w:t>
                            </w:r>
                            <w:hyperlink r:id="rId56" w:history="1">
                              <w:r w:rsidRPr="00A7211C">
                                <w:rPr>
                                  <w:rStyle w:val="Hyperlink"/>
                                  <w:szCs w:val="20"/>
                                </w:rPr>
                                <w:t>github.com/inf0rmatiker/model-service</w:t>
                              </w:r>
                            </w:hyperlink>
                            <w:r>
                              <w:rPr>
                                <w:szCs w:val="20"/>
                              </w:rPr>
                              <w:t xml:space="preserve"> ]</w:t>
                            </w:r>
                          </w:p>
                        </w:tc>
                      </w:tr>
                    </w:tbl>
                    <w:p w14:paraId="704C4868" w14:textId="0F202291" w:rsidR="00F73941" w:rsidRPr="00692CA2" w:rsidRDefault="00F73941" w:rsidP="00A7211C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6C01C1" w:rsidRPr="002021A0">
        <w:rPr>
          <w:noProof/>
        </w:rPr>
        <mc:AlternateContent>
          <mc:Choice Requires="wps">
            <w:drawing>
              <wp:anchor distT="0" distB="0" distL="114300" distR="114300" simplePos="0" relativeHeight="251681809" behindDoc="0" locked="1" layoutInCell="1" allowOverlap="1" wp14:anchorId="0F39966B" wp14:editId="7E78BF0A">
                <wp:simplePos x="0" y="0"/>
                <wp:positionH relativeFrom="page">
                  <wp:posOffset>457200</wp:posOffset>
                </wp:positionH>
                <wp:positionV relativeFrom="page">
                  <wp:posOffset>274320</wp:posOffset>
                </wp:positionV>
                <wp:extent cx="6929120" cy="4886960"/>
                <wp:effectExtent l="0" t="0" r="5080" b="0"/>
                <wp:wrapNone/>
                <wp:docPr id="154552959" name="Text Box 154552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9120" cy="488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4504" w14:textId="468EB904" w:rsidR="006C01C1" w:rsidRDefault="006C01C1" w:rsidP="006C01C1">
                            <w:pPr>
                              <w:pStyle w:val="Heading1"/>
                            </w:pPr>
                            <w:r>
                              <w:t>Academi</w:t>
                            </w:r>
                            <w:r w:rsidR="00C3350C">
                              <w:t>a and</w:t>
                            </w:r>
                            <w:r>
                              <w:t xml:space="preserve"> Research</w:t>
                            </w:r>
                            <w:r w:rsidR="008A0005">
                              <w:t xml:space="preserve"> </w:t>
                            </w:r>
                          </w:p>
                          <w:p w14:paraId="477F1FB6" w14:textId="165FA603" w:rsidR="008A0005" w:rsidRPr="008A0005" w:rsidRDefault="008A0005" w:rsidP="008A0005">
                            <w:r>
                              <w:t>Colorado State University</w:t>
                            </w:r>
                            <w:r w:rsidRPr="003B1766">
                              <w:t xml:space="preserve">, </w:t>
                            </w:r>
                            <w:r>
                              <w:t>Fort Collins, CO</w:t>
                            </w:r>
                          </w:p>
                          <w:p w14:paraId="4ADFA9C3" w14:textId="77777777" w:rsidR="008A0005" w:rsidRPr="008A0005" w:rsidRDefault="008A0005" w:rsidP="008A0005"/>
                          <w:p w14:paraId="662B179C" w14:textId="6869DD6F" w:rsidR="006C01C1" w:rsidRPr="003B1766" w:rsidRDefault="00C3350C" w:rsidP="008A0005">
                            <w:pPr>
                              <w:pStyle w:val="Heading3"/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Graduate Research Assistant</w:t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 xml:space="preserve"> </w:t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 w:rsid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  <w:t xml:space="preserve">        </w:t>
                            </w:r>
                            <w:r w:rsidR="006C65CC">
                              <w:rPr>
                                <w:i/>
                                <w:iCs w:val="0"/>
                              </w:rPr>
                              <w:t xml:space="preserve">Jan </w:t>
                            </w:r>
                            <w:r w:rsidR="006C01C1" w:rsidRPr="001A2DFD">
                              <w:rPr>
                                <w:i/>
                                <w:iCs w:val="0"/>
                              </w:rPr>
                              <w:t>202</w:t>
                            </w:r>
                            <w:r w:rsidR="006C65CC">
                              <w:rPr>
                                <w:i/>
                                <w:iCs w:val="0"/>
                              </w:rPr>
                              <w:t>0</w:t>
                            </w:r>
                            <w:r w:rsidR="006C01C1"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 w:rsidR="006C65CC">
                              <w:rPr>
                                <w:i/>
                                <w:iCs w:val="0"/>
                              </w:rPr>
                              <w:t>May 2022</w:t>
                            </w:r>
                          </w:p>
                          <w:p w14:paraId="09B848A0" w14:textId="6D36C5FC" w:rsidR="006C01C1" w:rsidRPr="005D6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 xml:space="preserve">Published two papers to ACM and IEEE conferences, see </w:t>
                            </w:r>
                            <w:r w:rsidRPr="000B2C97">
                              <w:rPr>
                                <w:i/>
                                <w:iCs/>
                                <w:szCs w:val="20"/>
                              </w:rPr>
                              <w:t>Projects</w:t>
                            </w:r>
                          </w:p>
                          <w:p w14:paraId="51D4B168" w14:textId="42332B39" w:rsidR="006C01C1" w:rsidRPr="005D6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 xml:space="preserve">Automated management of 150+ node clusters with Kubernetes and </w:t>
                            </w:r>
                            <w:r>
                              <w:rPr>
                                <w:szCs w:val="20"/>
                              </w:rPr>
                              <w:t>Docker</w:t>
                            </w:r>
                          </w:p>
                          <w:p w14:paraId="71D0C461" w14:textId="531FB837" w:rsidR="000B2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>Established procedures for ingesting and sharding petabyte-sized datasets into MongoDB</w:t>
                            </w:r>
                          </w:p>
                          <w:p w14:paraId="0ACB33C8" w14:textId="0409B5D2" w:rsidR="000B2C97" w:rsidRDefault="000B2C97" w:rsidP="006C01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 xml:space="preserve">Built on-request data analytics services and contributed to open-source, NSF-funded </w:t>
                            </w:r>
                            <w:hyperlink r:id="rId57" w:history="1">
                              <w:r w:rsidRPr="003724B1">
                                <w:rPr>
                                  <w:rStyle w:val="Hyperlink"/>
                                  <w:szCs w:val="20"/>
                                </w:rPr>
                                <w:t>Urban Sustain</w:t>
                              </w:r>
                            </w:hyperlink>
                            <w:r w:rsidRPr="000B2C97">
                              <w:rPr>
                                <w:szCs w:val="20"/>
                              </w:rPr>
                              <w:t xml:space="preserve"> project</w:t>
                            </w:r>
                          </w:p>
                          <w:p w14:paraId="0C181D9E" w14:textId="0D57DDF4" w:rsidR="006C01C1" w:rsidRPr="000B2C97" w:rsidRDefault="000B2C97" w:rsidP="000B2C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 w:hanging="270"/>
                              <w:rPr>
                                <w:szCs w:val="20"/>
                              </w:rPr>
                            </w:pPr>
                            <w:r w:rsidRPr="000B2C97">
                              <w:rPr>
                                <w:szCs w:val="20"/>
                              </w:rPr>
                              <w:t>Helped develop LSTM recurrent neural networks for point-cloud datasets generated from agricultural LIDAR equipment</w:t>
                            </w:r>
                            <w:r w:rsidR="006C01C1" w:rsidRPr="000B2C97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04BAC2B" w14:textId="4D486D10" w:rsidR="008A0005" w:rsidRDefault="008A0005" w:rsidP="006C01C1">
                            <w:pPr>
                              <w:pStyle w:val="Heading3"/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</w:pPr>
                            <w:r w:rsidRPr="008A0005"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>Teaching Assistantships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iCs w:val="0"/>
                                <w:caps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iCs w:val="0"/>
                              </w:rPr>
                              <w:t>Aug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 w:val="0"/>
                              </w:rPr>
                              <w:t>2017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 w:val="0"/>
                              </w:rPr>
                              <w:t>Dec</w:t>
                            </w:r>
                            <w:r w:rsidRPr="001A2DFD">
                              <w:rPr>
                                <w:i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 w:val="0"/>
                              </w:rPr>
                              <w:t>2020</w:t>
                            </w:r>
                          </w:p>
                          <w:p w14:paraId="506120FD" w14:textId="2EE57870" w:rsidR="006C01C1" w:rsidRPr="00F73941" w:rsidRDefault="008A0005" w:rsidP="006C01C1">
                            <w:pPr>
                              <w:pStyle w:val="Heading3"/>
                              <w:rPr>
                                <w:i/>
                                <w:iCs w:val="0"/>
                              </w:rPr>
                            </w:pPr>
                            <w:r w:rsidRPr="00F73941">
                              <w:rPr>
                                <w:i/>
                                <w:iCs w:val="0"/>
                              </w:rPr>
                              <w:t>Operating Systems</w:t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  <w:t xml:space="preserve">    </w:t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  <w:t xml:space="preserve">            </w:t>
                            </w:r>
                            <w:r w:rsidR="006C01C1" w:rsidRPr="00F73941">
                              <w:rPr>
                                <w:i/>
                                <w:iCs w:val="0"/>
                              </w:rPr>
                              <w:tab/>
                              <w:t xml:space="preserve">           </w:t>
                            </w:r>
                            <w:r w:rsidRPr="00F73941">
                              <w:rPr>
                                <w:i/>
                                <w:iCs w:val="0"/>
                              </w:rPr>
                              <w:t xml:space="preserve">                                               </w:t>
                            </w:r>
                          </w:p>
                          <w:p w14:paraId="39936A36" w14:textId="1EBB05B2" w:rsidR="006C01C1" w:rsidRDefault="008A0005" w:rsidP="00F739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>
                              <w:t>Taught recitations for over 70 students, publishing help videos and documentation for topics like thread safety, virtual memory, paging</w:t>
                            </w:r>
                            <w:r w:rsidR="0073567E">
                              <w:t xml:space="preserve"> and swap space</w:t>
                            </w:r>
                            <w:r>
                              <w:t>,</w:t>
                            </w:r>
                            <w:r w:rsidR="0073567E">
                              <w:t xml:space="preserve"> </w:t>
                            </w:r>
                            <w:r>
                              <w:t>sockets programming</w:t>
                            </w:r>
                            <w:r w:rsidR="0073567E">
                              <w:t>, kernel operations, storage access patterns, virtualization and containerization.</w:t>
                            </w:r>
                          </w:p>
                          <w:p w14:paraId="2F898FEB" w14:textId="11D127E5" w:rsidR="008A0005" w:rsidRDefault="008A0005" w:rsidP="00F739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 w:rsidRPr="008A0005">
                              <w:t>Designed containerization-focused term project for the class with Kubernetes and Docker</w:t>
                            </w:r>
                            <w:r w:rsidR="00F73941">
                              <w:br/>
                            </w:r>
                          </w:p>
                          <w:p w14:paraId="534AE91A" w14:textId="77777777" w:rsidR="008A0005" w:rsidRPr="00F73941" w:rsidRDefault="008A0005" w:rsidP="008A000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73941">
                              <w:rPr>
                                <w:i/>
                                <w:iCs/>
                              </w:rPr>
                              <w:t>Software Engineering</w:t>
                            </w:r>
                          </w:p>
                          <w:p w14:paraId="2CFBE720" w14:textId="454D1D67" w:rsidR="006C01C1" w:rsidRDefault="00F73941" w:rsidP="006C01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 w:rsidRPr="00F73941">
                              <w:t xml:space="preserve">Practiced Agile and Scrum master role, assisting teams with Sprint </w:t>
                            </w:r>
                            <w:r w:rsidR="0014311D" w:rsidRPr="00F73941">
                              <w:t>planning,</w:t>
                            </w:r>
                            <w:r w:rsidRPr="00F73941">
                              <w:t xml:space="preserve"> automated DevOps</w:t>
                            </w:r>
                          </w:p>
                          <w:p w14:paraId="69FE3E50" w14:textId="474ADB70" w:rsidR="008A0005" w:rsidRDefault="00262A60" w:rsidP="00F551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>
                              <w:t>Implemented and p</w:t>
                            </w:r>
                            <w:r w:rsidR="00F73941" w:rsidRPr="00F73941">
                              <w:t>rovided reference React/JSX web applet with RESTful API for students to test against</w:t>
                            </w:r>
                          </w:p>
                          <w:p w14:paraId="3A393BD1" w14:textId="54D7D198" w:rsidR="00F73941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 w:hanging="270"/>
                            </w:pPr>
                            <w:r>
                              <w:t>Taught version control and Git project etiquette, clean code practices, REST API implementation with Java, and MySQL database creation/maintenance</w:t>
                            </w:r>
                          </w:p>
                          <w:p w14:paraId="5B679EA9" w14:textId="77777777" w:rsidR="00F73941" w:rsidRDefault="00F73941" w:rsidP="00F73941">
                            <w:pPr>
                              <w:ind w:left="90"/>
                            </w:pPr>
                          </w:p>
                          <w:p w14:paraId="739C6D1C" w14:textId="700D823C" w:rsidR="00F73941" w:rsidRDefault="00F73941" w:rsidP="00F7394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73941">
                              <w:rPr>
                                <w:i/>
                                <w:iCs/>
                              </w:rPr>
                              <w:t>Data Structures and Algorithms</w:t>
                            </w:r>
                          </w:p>
                          <w:p w14:paraId="318992AD" w14:textId="77777777" w:rsidR="00F73941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 w:hanging="270"/>
                            </w:pPr>
                            <w:r>
                              <w:t>As lead TA, helped manage schedules and onboard new TAs</w:t>
                            </w:r>
                          </w:p>
                          <w:p w14:paraId="05CCCF44" w14:textId="78DF8F6C" w:rsidR="00F73941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 w:hanging="270"/>
                            </w:pPr>
                            <w:r>
                              <w:t>Proctored exams and implemented automated grading/assignment submission system</w:t>
                            </w:r>
                          </w:p>
                          <w:p w14:paraId="0FD7CE4F" w14:textId="15D87CA2" w:rsidR="006C01C1" w:rsidRPr="00692CA2" w:rsidRDefault="00F73941" w:rsidP="00F739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360" w:hanging="270"/>
                            </w:pPr>
                            <w:r>
                              <w:t>Facilitated learning inheritance, polymorphism, data structures, object-oriented design, recursion, and various algorithm implementations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966B" id="Text Box 154552959" o:spid="_x0000_s1039" type="#_x0000_t202" style="position:absolute;margin-left:36pt;margin-top:21.6pt;width:545.6pt;height:384.8pt;z-index:2516818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" filled="f" stroked="f">
                <v:textbox inset=",,0">
                  <w:txbxContent>
                    <w:p w14:paraId="132B4504" w14:textId="468EB904" w:rsidR="006C01C1" w:rsidRDefault="006C01C1" w:rsidP="006C01C1">
                      <w:pPr>
                        <w:pStyle w:val="Heading1"/>
                      </w:pPr>
                      <w:r>
                        <w:t>Academi</w:t>
                      </w:r>
                      <w:r w:rsidR="00C3350C">
                        <w:t>a and</w:t>
                      </w:r>
                      <w:r>
                        <w:t xml:space="preserve"> Research</w:t>
                      </w:r>
                      <w:r w:rsidR="008A0005">
                        <w:t xml:space="preserve"> </w:t>
                      </w:r>
                    </w:p>
                    <w:p w14:paraId="477F1FB6" w14:textId="165FA603" w:rsidR="008A0005" w:rsidRPr="008A0005" w:rsidRDefault="008A0005" w:rsidP="008A0005">
                      <w:r>
                        <w:t>Colorado State University</w:t>
                      </w:r>
                      <w:r w:rsidRPr="003B1766">
                        <w:t xml:space="preserve">, </w:t>
                      </w:r>
                      <w:r>
                        <w:t>Fort Collins, CO</w:t>
                      </w:r>
                    </w:p>
                    <w:p w14:paraId="4ADFA9C3" w14:textId="77777777" w:rsidR="008A0005" w:rsidRPr="008A0005" w:rsidRDefault="008A0005" w:rsidP="008A0005"/>
                    <w:p w14:paraId="662B179C" w14:textId="6869DD6F" w:rsidR="006C01C1" w:rsidRPr="003B1766" w:rsidRDefault="00C3350C" w:rsidP="008A0005">
                      <w:pPr>
                        <w:pStyle w:val="Heading3"/>
                      </w:pP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Graduate Research Assistant</w:t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 xml:space="preserve"> </w:t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 w:rsid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  <w:t xml:space="preserve">        </w:t>
                      </w:r>
                      <w:r w:rsidR="006C65CC">
                        <w:rPr>
                          <w:i/>
                          <w:iCs w:val="0"/>
                        </w:rPr>
                        <w:t xml:space="preserve">Jan </w:t>
                      </w:r>
                      <w:r w:rsidR="006C01C1" w:rsidRPr="001A2DFD">
                        <w:rPr>
                          <w:i/>
                          <w:iCs w:val="0"/>
                        </w:rPr>
                        <w:t>202</w:t>
                      </w:r>
                      <w:r w:rsidR="006C65CC">
                        <w:rPr>
                          <w:i/>
                          <w:iCs w:val="0"/>
                        </w:rPr>
                        <w:t>0</w:t>
                      </w:r>
                      <w:r w:rsidR="006C01C1"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 w:rsidR="006C65CC">
                        <w:rPr>
                          <w:i/>
                          <w:iCs w:val="0"/>
                        </w:rPr>
                        <w:t>May 2022</w:t>
                      </w:r>
                    </w:p>
                    <w:p w14:paraId="09B848A0" w14:textId="6D36C5FC" w:rsidR="006C01C1" w:rsidRPr="005D6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 xml:space="preserve">Published two papers to ACM and IEEE conferences, see </w:t>
                      </w:r>
                      <w:r w:rsidRPr="000B2C97">
                        <w:rPr>
                          <w:i/>
                          <w:iCs/>
                          <w:szCs w:val="20"/>
                        </w:rPr>
                        <w:t>Projects</w:t>
                      </w:r>
                    </w:p>
                    <w:p w14:paraId="51D4B168" w14:textId="42332B39" w:rsidR="006C01C1" w:rsidRPr="005D6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 xml:space="preserve">Automated management of 150+ node clusters with Kubernetes and </w:t>
                      </w:r>
                      <w:r>
                        <w:rPr>
                          <w:szCs w:val="20"/>
                        </w:rPr>
                        <w:t>Docker</w:t>
                      </w:r>
                    </w:p>
                    <w:p w14:paraId="71D0C461" w14:textId="531FB837" w:rsidR="000B2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>Established procedures for ingesting and sharding petabyte-sized datasets into MongoDB</w:t>
                      </w:r>
                    </w:p>
                    <w:p w14:paraId="0ACB33C8" w14:textId="0409B5D2" w:rsidR="000B2C97" w:rsidRDefault="000B2C97" w:rsidP="006C01C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 xml:space="preserve">Built on-request data analytics services and contributed to open-source, NSF-funded </w:t>
                      </w:r>
                      <w:hyperlink r:id="rId58" w:history="1">
                        <w:r w:rsidRPr="003724B1">
                          <w:rPr>
                            <w:rStyle w:val="Hyperlink"/>
                            <w:szCs w:val="20"/>
                          </w:rPr>
                          <w:t>Urban Sustain</w:t>
                        </w:r>
                      </w:hyperlink>
                      <w:r w:rsidRPr="000B2C97">
                        <w:rPr>
                          <w:szCs w:val="20"/>
                        </w:rPr>
                        <w:t xml:space="preserve"> project</w:t>
                      </w:r>
                    </w:p>
                    <w:p w14:paraId="0C181D9E" w14:textId="0D57DDF4" w:rsidR="006C01C1" w:rsidRPr="000B2C97" w:rsidRDefault="000B2C97" w:rsidP="000B2C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 w:hanging="270"/>
                        <w:rPr>
                          <w:szCs w:val="20"/>
                        </w:rPr>
                      </w:pPr>
                      <w:r w:rsidRPr="000B2C97">
                        <w:rPr>
                          <w:szCs w:val="20"/>
                        </w:rPr>
                        <w:t>Helped develop LSTM recurrent neural networks for point-cloud datasets generated from agricultural LIDAR equipment</w:t>
                      </w:r>
                      <w:r w:rsidR="006C01C1" w:rsidRPr="000B2C97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704BAC2B" w14:textId="4D486D10" w:rsidR="008A0005" w:rsidRDefault="008A0005" w:rsidP="006C01C1">
                      <w:pPr>
                        <w:pStyle w:val="Heading3"/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</w:pPr>
                      <w:r w:rsidRPr="008A0005"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>Teaching Assistantships</w:t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</w:r>
                      <w:r>
                        <w:rPr>
                          <w:rFonts w:asciiTheme="majorHAnsi" w:hAnsiTheme="majorHAnsi"/>
                          <w:bCs/>
                          <w:iCs w:val="0"/>
                          <w:caps/>
                        </w:rPr>
                        <w:tab/>
                        <w:t xml:space="preserve">       </w:t>
                      </w:r>
                      <w:r>
                        <w:rPr>
                          <w:i/>
                          <w:iCs w:val="0"/>
                        </w:rPr>
                        <w:t>Aug</w:t>
                      </w:r>
                      <w:r w:rsidRPr="001A2DFD">
                        <w:rPr>
                          <w:i/>
                          <w:iCs w:val="0"/>
                        </w:rPr>
                        <w:t xml:space="preserve"> </w:t>
                      </w:r>
                      <w:r>
                        <w:rPr>
                          <w:i/>
                          <w:iCs w:val="0"/>
                        </w:rPr>
                        <w:t>2017</w:t>
                      </w:r>
                      <w:r w:rsidRPr="001A2DFD">
                        <w:rPr>
                          <w:i/>
                          <w:iCs w:val="0"/>
                        </w:rPr>
                        <w:t xml:space="preserve"> – </w:t>
                      </w:r>
                      <w:r>
                        <w:rPr>
                          <w:i/>
                          <w:iCs w:val="0"/>
                        </w:rPr>
                        <w:t>Dec</w:t>
                      </w:r>
                      <w:r w:rsidRPr="001A2DFD">
                        <w:rPr>
                          <w:i/>
                          <w:iCs w:val="0"/>
                        </w:rPr>
                        <w:t xml:space="preserve"> </w:t>
                      </w:r>
                      <w:r>
                        <w:rPr>
                          <w:i/>
                          <w:iCs w:val="0"/>
                        </w:rPr>
                        <w:t>2020</w:t>
                      </w:r>
                    </w:p>
                    <w:p w14:paraId="506120FD" w14:textId="2EE57870" w:rsidR="006C01C1" w:rsidRPr="00F73941" w:rsidRDefault="008A0005" w:rsidP="006C01C1">
                      <w:pPr>
                        <w:pStyle w:val="Heading3"/>
                        <w:rPr>
                          <w:i/>
                          <w:iCs w:val="0"/>
                        </w:rPr>
                      </w:pPr>
                      <w:r w:rsidRPr="00F73941">
                        <w:rPr>
                          <w:i/>
                          <w:iCs w:val="0"/>
                        </w:rPr>
                        <w:t>Operating Systems</w:t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  <w:t xml:space="preserve">    </w:t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  <w:t xml:space="preserve">            </w:t>
                      </w:r>
                      <w:r w:rsidR="006C01C1" w:rsidRPr="00F73941">
                        <w:rPr>
                          <w:i/>
                          <w:iCs w:val="0"/>
                        </w:rPr>
                        <w:tab/>
                        <w:t xml:space="preserve">           </w:t>
                      </w:r>
                      <w:r w:rsidRPr="00F73941">
                        <w:rPr>
                          <w:i/>
                          <w:iCs w:val="0"/>
                        </w:rPr>
                        <w:t xml:space="preserve">                                               </w:t>
                      </w:r>
                    </w:p>
                    <w:p w14:paraId="39936A36" w14:textId="1EBB05B2" w:rsidR="006C01C1" w:rsidRDefault="008A0005" w:rsidP="00F739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>
                        <w:t>Taught recitations for over 70 students, publishing help videos and documentation for topics like thread safety, virtual memory, paging</w:t>
                      </w:r>
                      <w:r w:rsidR="0073567E">
                        <w:t xml:space="preserve"> and swap space</w:t>
                      </w:r>
                      <w:r>
                        <w:t>,</w:t>
                      </w:r>
                      <w:r w:rsidR="0073567E">
                        <w:t xml:space="preserve"> </w:t>
                      </w:r>
                      <w:r>
                        <w:t>sockets programming</w:t>
                      </w:r>
                      <w:r w:rsidR="0073567E">
                        <w:t>, kernel operations, storage access patterns, virtualization and containerization.</w:t>
                      </w:r>
                    </w:p>
                    <w:p w14:paraId="2F898FEB" w14:textId="11D127E5" w:rsidR="008A0005" w:rsidRDefault="008A0005" w:rsidP="00F739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 w:rsidRPr="008A0005">
                        <w:t>Designed containerization-focused term project for the class with Kubernetes and Docker</w:t>
                      </w:r>
                      <w:r w:rsidR="00F73941">
                        <w:br/>
                      </w:r>
                    </w:p>
                    <w:p w14:paraId="534AE91A" w14:textId="77777777" w:rsidR="008A0005" w:rsidRPr="00F73941" w:rsidRDefault="008A0005" w:rsidP="008A0005">
                      <w:pPr>
                        <w:rPr>
                          <w:i/>
                          <w:iCs/>
                        </w:rPr>
                      </w:pPr>
                      <w:r w:rsidRPr="00F73941">
                        <w:rPr>
                          <w:i/>
                          <w:iCs/>
                        </w:rPr>
                        <w:t>Software Engineering</w:t>
                      </w:r>
                    </w:p>
                    <w:p w14:paraId="2CFBE720" w14:textId="454D1D67" w:rsidR="006C01C1" w:rsidRDefault="00F73941" w:rsidP="006C01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 w:rsidRPr="00F73941">
                        <w:t xml:space="preserve">Practiced Agile and Scrum master role, assisting teams with Sprint </w:t>
                      </w:r>
                      <w:r w:rsidR="0014311D" w:rsidRPr="00F73941">
                        <w:t>planning,</w:t>
                      </w:r>
                      <w:r w:rsidRPr="00F73941">
                        <w:t xml:space="preserve"> automated DevOps</w:t>
                      </w:r>
                    </w:p>
                    <w:p w14:paraId="69FE3E50" w14:textId="474ADB70" w:rsidR="008A0005" w:rsidRDefault="00262A60" w:rsidP="00F551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>
                        <w:t>Implemented and p</w:t>
                      </w:r>
                      <w:r w:rsidR="00F73941" w:rsidRPr="00F73941">
                        <w:t>rovided reference React/JSX web applet with RESTful API for students to test against</w:t>
                      </w:r>
                    </w:p>
                    <w:p w14:paraId="3A393BD1" w14:textId="54D7D198" w:rsidR="00F73941" w:rsidRDefault="00F73941" w:rsidP="00F739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 w:hanging="270"/>
                      </w:pPr>
                      <w:r>
                        <w:t>Taught version control and Git project etiquette, clean code practices, REST API implementation with Java, and MySQL database creation/maintenance</w:t>
                      </w:r>
                    </w:p>
                    <w:p w14:paraId="5B679EA9" w14:textId="77777777" w:rsidR="00F73941" w:rsidRDefault="00F73941" w:rsidP="00F73941">
                      <w:pPr>
                        <w:ind w:left="90"/>
                      </w:pPr>
                    </w:p>
                    <w:p w14:paraId="739C6D1C" w14:textId="700D823C" w:rsidR="00F73941" w:rsidRDefault="00F73941" w:rsidP="00F73941">
                      <w:pPr>
                        <w:rPr>
                          <w:i/>
                          <w:iCs/>
                        </w:rPr>
                      </w:pPr>
                      <w:r w:rsidRPr="00F73941">
                        <w:rPr>
                          <w:i/>
                          <w:iCs/>
                        </w:rPr>
                        <w:t>Data Structures and Algorithms</w:t>
                      </w:r>
                    </w:p>
                    <w:p w14:paraId="318992AD" w14:textId="77777777" w:rsidR="00F73941" w:rsidRDefault="00F73941" w:rsidP="00F739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 w:hanging="270"/>
                      </w:pPr>
                      <w:r>
                        <w:t>As lead TA, helped manage schedules and onboard new TAs</w:t>
                      </w:r>
                    </w:p>
                    <w:p w14:paraId="05CCCF44" w14:textId="78DF8F6C" w:rsidR="00F73941" w:rsidRDefault="00F73941" w:rsidP="00F739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 w:hanging="270"/>
                      </w:pPr>
                      <w:r>
                        <w:t>Proctored exams and implemented automated grading/assignment submission system</w:t>
                      </w:r>
                    </w:p>
                    <w:p w14:paraId="0FD7CE4F" w14:textId="15D87CA2" w:rsidR="006C01C1" w:rsidRPr="00692CA2" w:rsidRDefault="00F73941" w:rsidP="00F739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360" w:hanging="270"/>
                      </w:pPr>
                      <w:r>
                        <w:t>Facilitated learning inheritance, polymorphism, data structures, object-oriented design, recursion, and various algorithm implementations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130AC8" w:rsidRPr="008A4B9E" w:rsidSect="00692CA2">
      <w:pgSz w:w="12240" w:h="15800" w:code="1"/>
      <w:pgMar w:top="43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Medium">
    <w:altName w:val="Calibri"/>
    <w:panose1 w:val="020B0604020202020204"/>
    <w:charset w:val="00"/>
    <w:family w:val="auto"/>
    <w:pitch w:val="variable"/>
    <w:sig w:usb0="A00002FF" w:usb1="0001E07B" w:usb2="0000002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FA7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4138E"/>
    <w:multiLevelType w:val="hybridMultilevel"/>
    <w:tmpl w:val="A976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42B5"/>
    <w:multiLevelType w:val="hybridMultilevel"/>
    <w:tmpl w:val="DA2E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7635"/>
    <w:multiLevelType w:val="hybridMultilevel"/>
    <w:tmpl w:val="4FFE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0DC8"/>
    <w:multiLevelType w:val="multilevel"/>
    <w:tmpl w:val="B3E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87E20"/>
    <w:multiLevelType w:val="multilevel"/>
    <w:tmpl w:val="B89E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E5A47"/>
    <w:multiLevelType w:val="hybridMultilevel"/>
    <w:tmpl w:val="40DEE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43D05"/>
    <w:multiLevelType w:val="hybridMultilevel"/>
    <w:tmpl w:val="5816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74B7"/>
    <w:multiLevelType w:val="hybridMultilevel"/>
    <w:tmpl w:val="B6C4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8472">
    <w:abstractNumId w:val="5"/>
  </w:num>
  <w:num w:numId="2" w16cid:durableId="1653171619">
    <w:abstractNumId w:val="6"/>
  </w:num>
  <w:num w:numId="3" w16cid:durableId="950356249">
    <w:abstractNumId w:val="4"/>
  </w:num>
  <w:num w:numId="4" w16cid:durableId="1735736264">
    <w:abstractNumId w:val="7"/>
  </w:num>
  <w:num w:numId="5" w16cid:durableId="1458259535">
    <w:abstractNumId w:val="8"/>
  </w:num>
  <w:num w:numId="6" w16cid:durableId="1490630644">
    <w:abstractNumId w:val="0"/>
  </w:num>
  <w:num w:numId="7" w16cid:durableId="1522746208">
    <w:abstractNumId w:val="9"/>
  </w:num>
  <w:num w:numId="8" w16cid:durableId="1250576488">
    <w:abstractNumId w:val="3"/>
  </w:num>
  <w:num w:numId="9" w16cid:durableId="385109510">
    <w:abstractNumId w:val="1"/>
  </w:num>
  <w:num w:numId="10" w16cid:durableId="166188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9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27"/>
    <w:rsid w:val="00000AFB"/>
    <w:rsid w:val="000121FE"/>
    <w:rsid w:val="00016ED5"/>
    <w:rsid w:val="00020262"/>
    <w:rsid w:val="0002207D"/>
    <w:rsid w:val="000260B4"/>
    <w:rsid w:val="00031AB2"/>
    <w:rsid w:val="00036133"/>
    <w:rsid w:val="000376D0"/>
    <w:rsid w:val="00037C55"/>
    <w:rsid w:val="00050A26"/>
    <w:rsid w:val="00054F97"/>
    <w:rsid w:val="0006054C"/>
    <w:rsid w:val="00063E45"/>
    <w:rsid w:val="00070D27"/>
    <w:rsid w:val="00077BA8"/>
    <w:rsid w:val="00077F56"/>
    <w:rsid w:val="0008027E"/>
    <w:rsid w:val="00086741"/>
    <w:rsid w:val="00094EC0"/>
    <w:rsid w:val="00097EEA"/>
    <w:rsid w:val="000A02D0"/>
    <w:rsid w:val="000B08AF"/>
    <w:rsid w:val="000B1259"/>
    <w:rsid w:val="000B1848"/>
    <w:rsid w:val="000B2C8B"/>
    <w:rsid w:val="000B2C97"/>
    <w:rsid w:val="000B5170"/>
    <w:rsid w:val="000C0C84"/>
    <w:rsid w:val="000C2682"/>
    <w:rsid w:val="000D5625"/>
    <w:rsid w:val="000E6429"/>
    <w:rsid w:val="000F0194"/>
    <w:rsid w:val="000F16E9"/>
    <w:rsid w:val="000F6566"/>
    <w:rsid w:val="000F7667"/>
    <w:rsid w:val="000F767E"/>
    <w:rsid w:val="000F7D99"/>
    <w:rsid w:val="00102018"/>
    <w:rsid w:val="00120006"/>
    <w:rsid w:val="0012147B"/>
    <w:rsid w:val="00126A95"/>
    <w:rsid w:val="001307FD"/>
    <w:rsid w:val="00130871"/>
    <w:rsid w:val="00130AC8"/>
    <w:rsid w:val="001317CF"/>
    <w:rsid w:val="00131CBB"/>
    <w:rsid w:val="00137760"/>
    <w:rsid w:val="001379D7"/>
    <w:rsid w:val="00141147"/>
    <w:rsid w:val="00141552"/>
    <w:rsid w:val="001426C1"/>
    <w:rsid w:val="00142900"/>
    <w:rsid w:val="0014311D"/>
    <w:rsid w:val="00143B52"/>
    <w:rsid w:val="001441BB"/>
    <w:rsid w:val="0014544E"/>
    <w:rsid w:val="0014782C"/>
    <w:rsid w:val="00152C30"/>
    <w:rsid w:val="00155D29"/>
    <w:rsid w:val="00162AD3"/>
    <w:rsid w:val="0017256B"/>
    <w:rsid w:val="00172F50"/>
    <w:rsid w:val="00174385"/>
    <w:rsid w:val="00177CBE"/>
    <w:rsid w:val="00186678"/>
    <w:rsid w:val="001A08B7"/>
    <w:rsid w:val="001A2DFD"/>
    <w:rsid w:val="001A3C3D"/>
    <w:rsid w:val="001A3DB6"/>
    <w:rsid w:val="001A5FDE"/>
    <w:rsid w:val="001B2DE1"/>
    <w:rsid w:val="001B7ECD"/>
    <w:rsid w:val="001C0A9C"/>
    <w:rsid w:val="001C31FD"/>
    <w:rsid w:val="001C65A2"/>
    <w:rsid w:val="001D78B7"/>
    <w:rsid w:val="001E16C3"/>
    <w:rsid w:val="001E16F3"/>
    <w:rsid w:val="001E20D0"/>
    <w:rsid w:val="001E3A8D"/>
    <w:rsid w:val="001F2757"/>
    <w:rsid w:val="001F2C7D"/>
    <w:rsid w:val="001F47C3"/>
    <w:rsid w:val="001F4A44"/>
    <w:rsid w:val="001F5219"/>
    <w:rsid w:val="001F76AD"/>
    <w:rsid w:val="002021A0"/>
    <w:rsid w:val="002106F7"/>
    <w:rsid w:val="00214F05"/>
    <w:rsid w:val="00216323"/>
    <w:rsid w:val="00222C2E"/>
    <w:rsid w:val="0022462F"/>
    <w:rsid w:val="0022765C"/>
    <w:rsid w:val="00233CA7"/>
    <w:rsid w:val="002370BA"/>
    <w:rsid w:val="002438EF"/>
    <w:rsid w:val="00246C4C"/>
    <w:rsid w:val="002510B3"/>
    <w:rsid w:val="00252E74"/>
    <w:rsid w:val="0025741E"/>
    <w:rsid w:val="00257A1C"/>
    <w:rsid w:val="00262A60"/>
    <w:rsid w:val="00264B92"/>
    <w:rsid w:val="00264FFA"/>
    <w:rsid w:val="002714A9"/>
    <w:rsid w:val="00273B80"/>
    <w:rsid w:val="00276B01"/>
    <w:rsid w:val="0028153A"/>
    <w:rsid w:val="00281542"/>
    <w:rsid w:val="002819FD"/>
    <w:rsid w:val="00282999"/>
    <w:rsid w:val="00287019"/>
    <w:rsid w:val="00293782"/>
    <w:rsid w:val="0029441D"/>
    <w:rsid w:val="00296E25"/>
    <w:rsid w:val="002976DA"/>
    <w:rsid w:val="002B3FF0"/>
    <w:rsid w:val="002B7BD0"/>
    <w:rsid w:val="002D0BFD"/>
    <w:rsid w:val="002D3ED4"/>
    <w:rsid w:val="002F1001"/>
    <w:rsid w:val="00311D05"/>
    <w:rsid w:val="00312EFA"/>
    <w:rsid w:val="00314AC7"/>
    <w:rsid w:val="00332E68"/>
    <w:rsid w:val="00340EA1"/>
    <w:rsid w:val="00341805"/>
    <w:rsid w:val="00341BFB"/>
    <w:rsid w:val="00342D20"/>
    <w:rsid w:val="003457B8"/>
    <w:rsid w:val="00351E96"/>
    <w:rsid w:val="00357D29"/>
    <w:rsid w:val="00360784"/>
    <w:rsid w:val="003615F4"/>
    <w:rsid w:val="00366618"/>
    <w:rsid w:val="00371308"/>
    <w:rsid w:val="0037218D"/>
    <w:rsid w:val="003724B1"/>
    <w:rsid w:val="003734AB"/>
    <w:rsid w:val="00373C83"/>
    <w:rsid w:val="003851E2"/>
    <w:rsid w:val="00390468"/>
    <w:rsid w:val="00390ACF"/>
    <w:rsid w:val="003919F8"/>
    <w:rsid w:val="00393CDF"/>
    <w:rsid w:val="003957F8"/>
    <w:rsid w:val="003A0613"/>
    <w:rsid w:val="003A65B7"/>
    <w:rsid w:val="003A7CE3"/>
    <w:rsid w:val="003B1766"/>
    <w:rsid w:val="003B1DC7"/>
    <w:rsid w:val="003B526C"/>
    <w:rsid w:val="003B668C"/>
    <w:rsid w:val="003C0C1C"/>
    <w:rsid w:val="003C5693"/>
    <w:rsid w:val="003C700B"/>
    <w:rsid w:val="003C76A7"/>
    <w:rsid w:val="003E2A13"/>
    <w:rsid w:val="003E3CD8"/>
    <w:rsid w:val="003F17FA"/>
    <w:rsid w:val="003F6594"/>
    <w:rsid w:val="004005D1"/>
    <w:rsid w:val="00404A3D"/>
    <w:rsid w:val="00405777"/>
    <w:rsid w:val="0041167F"/>
    <w:rsid w:val="00412290"/>
    <w:rsid w:val="00413635"/>
    <w:rsid w:val="00413B81"/>
    <w:rsid w:val="00414F88"/>
    <w:rsid w:val="00415E9D"/>
    <w:rsid w:val="00416C65"/>
    <w:rsid w:val="00420057"/>
    <w:rsid w:val="00422B51"/>
    <w:rsid w:val="00424D16"/>
    <w:rsid w:val="00426E33"/>
    <w:rsid w:val="004312BA"/>
    <w:rsid w:val="00436379"/>
    <w:rsid w:val="004574DC"/>
    <w:rsid w:val="004612D6"/>
    <w:rsid w:val="004634AD"/>
    <w:rsid w:val="00470088"/>
    <w:rsid w:val="00474207"/>
    <w:rsid w:val="004752EC"/>
    <w:rsid w:val="004761A2"/>
    <w:rsid w:val="0047622B"/>
    <w:rsid w:val="004A633B"/>
    <w:rsid w:val="004B0444"/>
    <w:rsid w:val="004B28F6"/>
    <w:rsid w:val="004D364F"/>
    <w:rsid w:val="004D4C77"/>
    <w:rsid w:val="004D717F"/>
    <w:rsid w:val="004F0100"/>
    <w:rsid w:val="004F0232"/>
    <w:rsid w:val="00503498"/>
    <w:rsid w:val="005056BD"/>
    <w:rsid w:val="00510947"/>
    <w:rsid w:val="00510BE9"/>
    <w:rsid w:val="00520345"/>
    <w:rsid w:val="00520E08"/>
    <w:rsid w:val="00523EE0"/>
    <w:rsid w:val="00524207"/>
    <w:rsid w:val="00524801"/>
    <w:rsid w:val="005306FB"/>
    <w:rsid w:val="005418F2"/>
    <w:rsid w:val="0054677A"/>
    <w:rsid w:val="005507D2"/>
    <w:rsid w:val="00551038"/>
    <w:rsid w:val="00562236"/>
    <w:rsid w:val="00570F10"/>
    <w:rsid w:val="00571562"/>
    <w:rsid w:val="00586111"/>
    <w:rsid w:val="0058697A"/>
    <w:rsid w:val="00587366"/>
    <w:rsid w:val="00591B15"/>
    <w:rsid w:val="00592FF7"/>
    <w:rsid w:val="00594E5F"/>
    <w:rsid w:val="00596830"/>
    <w:rsid w:val="00597A8A"/>
    <w:rsid w:val="005A0940"/>
    <w:rsid w:val="005B2678"/>
    <w:rsid w:val="005B75B4"/>
    <w:rsid w:val="005C7AE3"/>
    <w:rsid w:val="005D6C97"/>
    <w:rsid w:val="005D7353"/>
    <w:rsid w:val="005E4A0C"/>
    <w:rsid w:val="005F14F4"/>
    <w:rsid w:val="005F5849"/>
    <w:rsid w:val="006015A8"/>
    <w:rsid w:val="006111D1"/>
    <w:rsid w:val="00627128"/>
    <w:rsid w:val="006317AA"/>
    <w:rsid w:val="006334CA"/>
    <w:rsid w:val="006513EF"/>
    <w:rsid w:val="00652941"/>
    <w:rsid w:val="00654BFC"/>
    <w:rsid w:val="006602EF"/>
    <w:rsid w:val="00660AF1"/>
    <w:rsid w:val="00662CEA"/>
    <w:rsid w:val="0066642A"/>
    <w:rsid w:val="0066750D"/>
    <w:rsid w:val="00670CAA"/>
    <w:rsid w:val="00673510"/>
    <w:rsid w:val="00675321"/>
    <w:rsid w:val="0067635E"/>
    <w:rsid w:val="00681E17"/>
    <w:rsid w:val="00684D43"/>
    <w:rsid w:val="00685182"/>
    <w:rsid w:val="006878BB"/>
    <w:rsid w:val="00690354"/>
    <w:rsid w:val="00692C8F"/>
    <w:rsid w:val="00692CA2"/>
    <w:rsid w:val="00695B02"/>
    <w:rsid w:val="00695B2B"/>
    <w:rsid w:val="00696686"/>
    <w:rsid w:val="006A5877"/>
    <w:rsid w:val="006C01C1"/>
    <w:rsid w:val="006C124E"/>
    <w:rsid w:val="006C1F35"/>
    <w:rsid w:val="006C65CC"/>
    <w:rsid w:val="006D2AA5"/>
    <w:rsid w:val="006E51C0"/>
    <w:rsid w:val="006E6FFD"/>
    <w:rsid w:val="006F6977"/>
    <w:rsid w:val="007022ED"/>
    <w:rsid w:val="00726FB1"/>
    <w:rsid w:val="00726FB4"/>
    <w:rsid w:val="00727E18"/>
    <w:rsid w:val="007303F1"/>
    <w:rsid w:val="00732267"/>
    <w:rsid w:val="00734E50"/>
    <w:rsid w:val="0073567E"/>
    <w:rsid w:val="00740BAE"/>
    <w:rsid w:val="00743B70"/>
    <w:rsid w:val="00747901"/>
    <w:rsid w:val="00750048"/>
    <w:rsid w:val="00757556"/>
    <w:rsid w:val="00763B58"/>
    <w:rsid w:val="007646B0"/>
    <w:rsid w:val="00774ED6"/>
    <w:rsid w:val="00775D21"/>
    <w:rsid w:val="00775EA9"/>
    <w:rsid w:val="0078316B"/>
    <w:rsid w:val="00792B8D"/>
    <w:rsid w:val="007A598A"/>
    <w:rsid w:val="007B215B"/>
    <w:rsid w:val="007B62C3"/>
    <w:rsid w:val="007C1129"/>
    <w:rsid w:val="007C4D48"/>
    <w:rsid w:val="007D0B2B"/>
    <w:rsid w:val="007D77FB"/>
    <w:rsid w:val="007E1764"/>
    <w:rsid w:val="007F3F8E"/>
    <w:rsid w:val="007F4BC9"/>
    <w:rsid w:val="007F5112"/>
    <w:rsid w:val="007F5AC2"/>
    <w:rsid w:val="007F5F4B"/>
    <w:rsid w:val="00800785"/>
    <w:rsid w:val="00807660"/>
    <w:rsid w:val="0081018F"/>
    <w:rsid w:val="0081098A"/>
    <w:rsid w:val="00817A88"/>
    <w:rsid w:val="008209AB"/>
    <w:rsid w:val="008209E6"/>
    <w:rsid w:val="00821F4A"/>
    <w:rsid w:val="00823D01"/>
    <w:rsid w:val="00825097"/>
    <w:rsid w:val="00840BA0"/>
    <w:rsid w:val="00842060"/>
    <w:rsid w:val="00842EBF"/>
    <w:rsid w:val="00843816"/>
    <w:rsid w:val="00844EB5"/>
    <w:rsid w:val="008453E2"/>
    <w:rsid w:val="00845B87"/>
    <w:rsid w:val="00846BAE"/>
    <w:rsid w:val="00851830"/>
    <w:rsid w:val="00852520"/>
    <w:rsid w:val="00856E18"/>
    <w:rsid w:val="008644D4"/>
    <w:rsid w:val="008657C2"/>
    <w:rsid w:val="0087168D"/>
    <w:rsid w:val="00872564"/>
    <w:rsid w:val="00875701"/>
    <w:rsid w:val="008809F5"/>
    <w:rsid w:val="00884DFD"/>
    <w:rsid w:val="008854CA"/>
    <w:rsid w:val="008903DC"/>
    <w:rsid w:val="00894087"/>
    <w:rsid w:val="00894889"/>
    <w:rsid w:val="00894A60"/>
    <w:rsid w:val="008A0005"/>
    <w:rsid w:val="008A1BC9"/>
    <w:rsid w:val="008A4B9E"/>
    <w:rsid w:val="008B2E7E"/>
    <w:rsid w:val="008B68EE"/>
    <w:rsid w:val="008B7C66"/>
    <w:rsid w:val="008C0071"/>
    <w:rsid w:val="008E5A10"/>
    <w:rsid w:val="008E6586"/>
    <w:rsid w:val="00910758"/>
    <w:rsid w:val="00913467"/>
    <w:rsid w:val="0091453B"/>
    <w:rsid w:val="00914964"/>
    <w:rsid w:val="00926224"/>
    <w:rsid w:val="00926314"/>
    <w:rsid w:val="0092647F"/>
    <w:rsid w:val="00930665"/>
    <w:rsid w:val="009320AB"/>
    <w:rsid w:val="00944C71"/>
    <w:rsid w:val="009467DC"/>
    <w:rsid w:val="00962AA5"/>
    <w:rsid w:val="00974714"/>
    <w:rsid w:val="00981D62"/>
    <w:rsid w:val="009877FA"/>
    <w:rsid w:val="00990BBA"/>
    <w:rsid w:val="00990E3E"/>
    <w:rsid w:val="00992C51"/>
    <w:rsid w:val="00993EB5"/>
    <w:rsid w:val="00994CB9"/>
    <w:rsid w:val="00996D66"/>
    <w:rsid w:val="009A015E"/>
    <w:rsid w:val="009A20AE"/>
    <w:rsid w:val="009A5D5A"/>
    <w:rsid w:val="009B1BD2"/>
    <w:rsid w:val="009B1CAB"/>
    <w:rsid w:val="009B5995"/>
    <w:rsid w:val="009C089C"/>
    <w:rsid w:val="009C6EB2"/>
    <w:rsid w:val="009D0CF3"/>
    <w:rsid w:val="009D19A4"/>
    <w:rsid w:val="009D5BCD"/>
    <w:rsid w:val="009E470D"/>
    <w:rsid w:val="009F156B"/>
    <w:rsid w:val="00A07DAF"/>
    <w:rsid w:val="00A10018"/>
    <w:rsid w:val="00A12AA4"/>
    <w:rsid w:val="00A171E5"/>
    <w:rsid w:val="00A248B9"/>
    <w:rsid w:val="00A34D96"/>
    <w:rsid w:val="00A41E09"/>
    <w:rsid w:val="00A43BA5"/>
    <w:rsid w:val="00A46812"/>
    <w:rsid w:val="00A52F43"/>
    <w:rsid w:val="00A63446"/>
    <w:rsid w:val="00A7031A"/>
    <w:rsid w:val="00A70C19"/>
    <w:rsid w:val="00A7211C"/>
    <w:rsid w:val="00A74937"/>
    <w:rsid w:val="00A80BB9"/>
    <w:rsid w:val="00A93689"/>
    <w:rsid w:val="00AA6843"/>
    <w:rsid w:val="00AB49A9"/>
    <w:rsid w:val="00AC14E1"/>
    <w:rsid w:val="00AE3DA4"/>
    <w:rsid w:val="00AE3FD6"/>
    <w:rsid w:val="00AE6532"/>
    <w:rsid w:val="00AE67B1"/>
    <w:rsid w:val="00AE76D3"/>
    <w:rsid w:val="00AE7D1B"/>
    <w:rsid w:val="00B04CA0"/>
    <w:rsid w:val="00B11992"/>
    <w:rsid w:val="00B11E40"/>
    <w:rsid w:val="00B148BF"/>
    <w:rsid w:val="00B17192"/>
    <w:rsid w:val="00B23426"/>
    <w:rsid w:val="00B3412F"/>
    <w:rsid w:val="00B3528E"/>
    <w:rsid w:val="00B41085"/>
    <w:rsid w:val="00B57561"/>
    <w:rsid w:val="00B708ED"/>
    <w:rsid w:val="00B73809"/>
    <w:rsid w:val="00B766A4"/>
    <w:rsid w:val="00B76A14"/>
    <w:rsid w:val="00B84DF4"/>
    <w:rsid w:val="00B860C1"/>
    <w:rsid w:val="00B8767E"/>
    <w:rsid w:val="00B903E0"/>
    <w:rsid w:val="00B92036"/>
    <w:rsid w:val="00B97D2C"/>
    <w:rsid w:val="00BA2628"/>
    <w:rsid w:val="00BC05C2"/>
    <w:rsid w:val="00BD0759"/>
    <w:rsid w:val="00BD24EA"/>
    <w:rsid w:val="00BD58FF"/>
    <w:rsid w:val="00BD5B0C"/>
    <w:rsid w:val="00BD7323"/>
    <w:rsid w:val="00BE3FCB"/>
    <w:rsid w:val="00BE6928"/>
    <w:rsid w:val="00BF2186"/>
    <w:rsid w:val="00BF3616"/>
    <w:rsid w:val="00BF5716"/>
    <w:rsid w:val="00C038BC"/>
    <w:rsid w:val="00C0433F"/>
    <w:rsid w:val="00C05A66"/>
    <w:rsid w:val="00C10E20"/>
    <w:rsid w:val="00C12E71"/>
    <w:rsid w:val="00C166DF"/>
    <w:rsid w:val="00C228E5"/>
    <w:rsid w:val="00C3350C"/>
    <w:rsid w:val="00C40F51"/>
    <w:rsid w:val="00C41C6F"/>
    <w:rsid w:val="00C554D5"/>
    <w:rsid w:val="00C57D1E"/>
    <w:rsid w:val="00C703CC"/>
    <w:rsid w:val="00C83646"/>
    <w:rsid w:val="00C967A9"/>
    <w:rsid w:val="00C973DE"/>
    <w:rsid w:val="00CA28A1"/>
    <w:rsid w:val="00CA306E"/>
    <w:rsid w:val="00CA664E"/>
    <w:rsid w:val="00CB0E7E"/>
    <w:rsid w:val="00CB2E26"/>
    <w:rsid w:val="00CB4648"/>
    <w:rsid w:val="00CB5AB3"/>
    <w:rsid w:val="00CC109F"/>
    <w:rsid w:val="00CC342C"/>
    <w:rsid w:val="00CC6239"/>
    <w:rsid w:val="00CC64D9"/>
    <w:rsid w:val="00CD5114"/>
    <w:rsid w:val="00CD649A"/>
    <w:rsid w:val="00CF02DB"/>
    <w:rsid w:val="00D076BB"/>
    <w:rsid w:val="00D14367"/>
    <w:rsid w:val="00D16D4F"/>
    <w:rsid w:val="00D2119B"/>
    <w:rsid w:val="00D22C4A"/>
    <w:rsid w:val="00D245D7"/>
    <w:rsid w:val="00D26A4E"/>
    <w:rsid w:val="00D27132"/>
    <w:rsid w:val="00D328C6"/>
    <w:rsid w:val="00D3632A"/>
    <w:rsid w:val="00D37329"/>
    <w:rsid w:val="00D456BD"/>
    <w:rsid w:val="00D45CE4"/>
    <w:rsid w:val="00D51580"/>
    <w:rsid w:val="00D51CA5"/>
    <w:rsid w:val="00D56237"/>
    <w:rsid w:val="00D56608"/>
    <w:rsid w:val="00D61D2A"/>
    <w:rsid w:val="00D62EF3"/>
    <w:rsid w:val="00D80DB4"/>
    <w:rsid w:val="00D85B4D"/>
    <w:rsid w:val="00DA0991"/>
    <w:rsid w:val="00DB2EA2"/>
    <w:rsid w:val="00DB632E"/>
    <w:rsid w:val="00DC028F"/>
    <w:rsid w:val="00DC11A4"/>
    <w:rsid w:val="00DC3F42"/>
    <w:rsid w:val="00DC5165"/>
    <w:rsid w:val="00DC73ED"/>
    <w:rsid w:val="00DC7F27"/>
    <w:rsid w:val="00DD115E"/>
    <w:rsid w:val="00DD2D6C"/>
    <w:rsid w:val="00DD7B19"/>
    <w:rsid w:val="00DE3D75"/>
    <w:rsid w:val="00DE7923"/>
    <w:rsid w:val="00DF0148"/>
    <w:rsid w:val="00DF0E47"/>
    <w:rsid w:val="00DF2A5E"/>
    <w:rsid w:val="00DF46AC"/>
    <w:rsid w:val="00DF6B05"/>
    <w:rsid w:val="00DF7610"/>
    <w:rsid w:val="00E02351"/>
    <w:rsid w:val="00E06AB6"/>
    <w:rsid w:val="00E06E90"/>
    <w:rsid w:val="00E0737E"/>
    <w:rsid w:val="00E306AF"/>
    <w:rsid w:val="00E40A7F"/>
    <w:rsid w:val="00E426C7"/>
    <w:rsid w:val="00E509A5"/>
    <w:rsid w:val="00E51966"/>
    <w:rsid w:val="00E54CD7"/>
    <w:rsid w:val="00E54DC5"/>
    <w:rsid w:val="00E63269"/>
    <w:rsid w:val="00E726D4"/>
    <w:rsid w:val="00E7420F"/>
    <w:rsid w:val="00E77FA7"/>
    <w:rsid w:val="00E81DFB"/>
    <w:rsid w:val="00E82B98"/>
    <w:rsid w:val="00EA0F2B"/>
    <w:rsid w:val="00EA2EC7"/>
    <w:rsid w:val="00EB6108"/>
    <w:rsid w:val="00EC1A6C"/>
    <w:rsid w:val="00EC255D"/>
    <w:rsid w:val="00ED2462"/>
    <w:rsid w:val="00ED6A73"/>
    <w:rsid w:val="00ED7FBC"/>
    <w:rsid w:val="00EE52C2"/>
    <w:rsid w:val="00EF0522"/>
    <w:rsid w:val="00EF6F86"/>
    <w:rsid w:val="00F05711"/>
    <w:rsid w:val="00F15509"/>
    <w:rsid w:val="00F1607F"/>
    <w:rsid w:val="00F24788"/>
    <w:rsid w:val="00F25507"/>
    <w:rsid w:val="00F35640"/>
    <w:rsid w:val="00F35DEF"/>
    <w:rsid w:val="00F37494"/>
    <w:rsid w:val="00F377FF"/>
    <w:rsid w:val="00F455D0"/>
    <w:rsid w:val="00F52F0F"/>
    <w:rsid w:val="00F55FB9"/>
    <w:rsid w:val="00F57AA1"/>
    <w:rsid w:val="00F66D6B"/>
    <w:rsid w:val="00F707AA"/>
    <w:rsid w:val="00F71932"/>
    <w:rsid w:val="00F7324A"/>
    <w:rsid w:val="00F73941"/>
    <w:rsid w:val="00F758FF"/>
    <w:rsid w:val="00F82238"/>
    <w:rsid w:val="00F85EC5"/>
    <w:rsid w:val="00F92098"/>
    <w:rsid w:val="00FA2B14"/>
    <w:rsid w:val="00FA5C36"/>
    <w:rsid w:val="00FA75D8"/>
    <w:rsid w:val="00FA7EFA"/>
    <w:rsid w:val="00FD1071"/>
    <w:rsid w:val="00FE3721"/>
    <w:rsid w:val="00FE4CEB"/>
    <w:rsid w:val="00FF206D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E8E4"/>
  <w15:chartTrackingRefBased/>
  <w15:docId w15:val="{DF296262-6874-9642-9B34-1A1B3F79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B1766"/>
    <w:rPr>
      <w:rFonts w:asciiTheme="minorHAnsi" w:eastAsiaTheme="minorEastAsia" w:hAnsiTheme="minorHAnsi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CA2"/>
    <w:pPr>
      <w:spacing w:line="360" w:lineRule="auto"/>
      <w:ind w:right="-187"/>
      <w:outlineLvl w:val="0"/>
    </w:pPr>
    <w:rPr>
      <w:rFonts w:asciiTheme="majorHAnsi" w:hAnsiTheme="majorHAnsi" w:cs="Times New Roman (Body CS)"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2CA2"/>
    <w:pPr>
      <w:tabs>
        <w:tab w:val="right" w:pos="10800"/>
      </w:tabs>
      <w:contextualSpacing/>
      <w:outlineLvl w:val="1"/>
    </w:pPr>
    <w:rPr>
      <w:rFonts w:asciiTheme="majorHAnsi" w:eastAsiaTheme="minorHAnsi" w:hAnsiTheme="majorHAnsi"/>
      <w:bCs/>
      <w:cap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0BBA"/>
    <w:pPr>
      <w:spacing w:after="80"/>
      <w:ind w:left="-144" w:right="-144" w:firstLine="144"/>
      <w:contextualSpacing/>
      <w:jc w:val="both"/>
      <w:outlineLvl w:val="2"/>
    </w:pPr>
    <w:rPr>
      <w:rFonts w:eastAsiaTheme="minorHAnsi"/>
      <w:iCs/>
      <w:szCs w:val="20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B1766"/>
    <w:pPr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uiPriority w:val="99"/>
    <w:semiHidden/>
    <w:rsid w:val="00A34D96"/>
    <w:pPr>
      <w:widowControl w:val="0"/>
      <w:autoSpaceDE w:val="0"/>
      <w:autoSpaceDN w:val="0"/>
      <w:adjustRightInd w:val="0"/>
      <w:spacing w:line="300" w:lineRule="atLeast"/>
      <w:textAlignment w:val="center"/>
    </w:pPr>
    <w:rPr>
      <w:rFonts w:ascii="CormorantGaramond-Medium" w:hAnsi="CormorantGaramond-Medium" w:cs="CormorantGaramond-Medium"/>
      <w:color w:val="00000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21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A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31A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31A"/>
    <w:rPr>
      <w:rFonts w:ascii="Times New Roman" w:eastAsiaTheme="minorEastAsia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1766"/>
    <w:pPr>
      <w:ind w:left="-144" w:right="-216" w:firstLine="144"/>
      <w:jc w:val="center"/>
    </w:pPr>
    <w:rPr>
      <w:rFonts w:asciiTheme="majorHAnsi" w:hAnsiTheme="majorHAnsi"/>
      <w:caps/>
      <w:color w:val="FFFFFF" w:themeColor="background1"/>
      <w:spacing w:val="40"/>
      <w:sz w:val="80"/>
      <w:szCs w:val="6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3B1766"/>
    <w:rPr>
      <w:rFonts w:asciiTheme="majorHAnsi" w:eastAsiaTheme="minorEastAsia" w:hAnsiTheme="majorHAnsi"/>
      <w:caps/>
      <w:color w:val="FFFFFF" w:themeColor="background1"/>
      <w:spacing w:val="40"/>
      <w:sz w:val="80"/>
      <w:szCs w:val="6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66"/>
    <w:pPr>
      <w:spacing w:after="240" w:line="276" w:lineRule="auto"/>
      <w:ind w:left="-144" w:right="-216" w:firstLine="144"/>
      <w:jc w:val="center"/>
    </w:pPr>
    <w:rPr>
      <w:rFonts w:asciiTheme="majorHAnsi" w:eastAsiaTheme="minorHAnsi" w:hAnsiTheme="majorHAnsi"/>
      <w:caps/>
      <w:color w:val="FFFFFF" w:themeColor="background1"/>
      <w:spacing w:val="40"/>
      <w:sz w:val="22"/>
      <w:szCs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3B1766"/>
    <w:rPr>
      <w:rFonts w:asciiTheme="majorHAnsi" w:hAnsiTheme="majorHAnsi"/>
      <w:caps/>
      <w:color w:val="FFFFFF" w:themeColor="background1"/>
      <w:spacing w:val="40"/>
      <w:sz w:val="22"/>
      <w:szCs w:val="20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692CA2"/>
    <w:rPr>
      <w:rFonts w:asciiTheme="majorHAnsi" w:eastAsiaTheme="minorEastAsia" w:hAnsiTheme="majorHAnsi" w:cs="Times New Roman (Body CS)"/>
      <w:caps/>
      <w:spacing w:val="3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CA2"/>
    <w:rPr>
      <w:rFonts w:asciiTheme="majorHAnsi" w:hAnsiTheme="majorHAnsi"/>
      <w:bCs/>
      <w:cap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90BBA"/>
    <w:rPr>
      <w:rFonts w:asciiTheme="minorHAnsi" w:hAnsiTheme="minorHAnsi"/>
      <w:iCs/>
      <w:sz w:val="18"/>
      <w:szCs w:val="20"/>
      <w:lang w:val="en-US"/>
    </w:rPr>
  </w:style>
  <w:style w:type="paragraph" w:customStyle="1" w:styleId="Graphicsanchor">
    <w:name w:val="Graphics anchor"/>
    <w:basedOn w:val="Normal"/>
    <w:qFormat/>
    <w:rsid w:val="002021A0"/>
    <w:rPr>
      <w:rFonts w:eastAsiaTheme="minorHAnsi"/>
      <w:sz w:val="8"/>
      <w:szCs w:val="8"/>
    </w:rPr>
  </w:style>
  <w:style w:type="paragraph" w:styleId="ListBullet">
    <w:name w:val="List Bullet"/>
    <w:basedOn w:val="Normal"/>
    <w:uiPriority w:val="99"/>
    <w:rsid w:val="00A171E5"/>
    <w:pPr>
      <w:numPr>
        <w:numId w:val="6"/>
      </w:numPr>
      <w:spacing w:before="80"/>
      <w:ind w:left="720"/>
      <w:contextualSpacing/>
    </w:pPr>
  </w:style>
  <w:style w:type="paragraph" w:styleId="List">
    <w:name w:val="List"/>
    <w:basedOn w:val="Normal"/>
    <w:uiPriority w:val="99"/>
    <w:rsid w:val="003B1766"/>
    <w:pPr>
      <w:spacing w:line="360" w:lineRule="auto"/>
      <w:ind w:left="360" w:hanging="360"/>
      <w:contextualSpacing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3B1766"/>
    <w:rPr>
      <w:rFonts w:asciiTheme="majorHAnsi" w:eastAsiaTheme="minorEastAsia" w:hAnsiTheme="majorHAnsi" w:cs="Times New Roman (Body CS)"/>
      <w:caps/>
      <w:spacing w:val="30"/>
      <w:sz w:val="28"/>
      <w:lang w:val="en-US"/>
    </w:rPr>
  </w:style>
  <w:style w:type="paragraph" w:customStyle="1" w:styleId="Normalright">
    <w:name w:val="Normal right"/>
    <w:basedOn w:val="Normal"/>
    <w:semiHidden/>
    <w:qFormat/>
    <w:rsid w:val="00872564"/>
    <w:pPr>
      <w:jc w:val="right"/>
    </w:pPr>
  </w:style>
  <w:style w:type="character" w:styleId="Emphasis">
    <w:name w:val="Emphasis"/>
    <w:uiPriority w:val="20"/>
    <w:qFormat/>
    <w:rsid w:val="00872564"/>
    <w:rPr>
      <w:i w:val="0"/>
      <w:iCs/>
      <w:caps/>
      <w:smallCaps w:val="0"/>
    </w:rPr>
  </w:style>
  <w:style w:type="paragraph" w:styleId="NoSpacing">
    <w:name w:val="No Spacing"/>
    <w:uiPriority w:val="1"/>
    <w:qFormat/>
    <w:rsid w:val="00692CA2"/>
    <w:pPr>
      <w:spacing w:line="192" w:lineRule="auto"/>
    </w:pPr>
    <w:rPr>
      <w:rFonts w:asciiTheme="minorHAnsi" w:eastAsiaTheme="minorEastAsia" w:hAnsiTheme="minorHAnsi"/>
      <w:sz w:val="20"/>
      <w:lang w:val="en-US"/>
    </w:rPr>
  </w:style>
  <w:style w:type="paragraph" w:customStyle="1" w:styleId="NormalCenter">
    <w:name w:val="Normal Center"/>
    <w:basedOn w:val="Normal"/>
    <w:qFormat/>
    <w:rsid w:val="003B1766"/>
    <w:pPr>
      <w:jc w:val="center"/>
    </w:pPr>
  </w:style>
  <w:style w:type="table" w:styleId="TableGrid">
    <w:name w:val="Table Grid"/>
    <w:basedOn w:val="TableNormal"/>
    <w:uiPriority w:val="39"/>
    <w:rsid w:val="00D16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16D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6D4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16D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16D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16D4F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16D4F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16D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16D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16D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D16D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rsid w:val="00D1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E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os.io/" TargetMode="External"/><Relationship Id="rId18" Type="http://schemas.openxmlformats.org/officeDocument/2006/relationships/hyperlink" Target="https://www.talos.dev/" TargetMode="External"/><Relationship Id="rId26" Type="http://schemas.openxmlformats.org/officeDocument/2006/relationships/hyperlink" Target="https://en.wikipedia.org/wiki/Dynamic_Kernel_Module_Support" TargetMode="External"/><Relationship Id="rId39" Type="http://schemas.openxmlformats.org/officeDocument/2006/relationships/image" Target="media/image20.png"/><Relationship Id="rId21" Type="http://schemas.openxmlformats.org/officeDocument/2006/relationships/hyperlink" Target="https://grpc.io/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50.png"/><Relationship Id="rId47" Type="http://schemas.openxmlformats.org/officeDocument/2006/relationships/hyperlink" Target="https://github.com/inf0rmatiker/omniscient" TargetMode="External"/><Relationship Id="rId50" Type="http://schemas.openxmlformats.org/officeDocument/2006/relationships/hyperlink" Target="https://github.com/inf0rmatiker/docusum" TargetMode="External"/><Relationship Id="rId55" Type="http://schemas.openxmlformats.org/officeDocument/2006/relationships/hyperlink" Target="https://github.com/inf0rmatiker/docusum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ynamic_Kernel_Module_Support" TargetMode="External"/><Relationship Id="rId29" Type="http://schemas.openxmlformats.org/officeDocument/2006/relationships/hyperlink" Target="https://www.dmtf.org/standards/redfish" TargetMode="External"/><Relationship Id="rId11" Type="http://schemas.openxmlformats.org/officeDocument/2006/relationships/hyperlink" Target="https://inf0rmatiker.github.io/" TargetMode="External"/><Relationship Id="rId24" Type="http://schemas.openxmlformats.org/officeDocument/2006/relationships/hyperlink" Target="https://support.hpe.com/connect/s/softwaredetails?language=en_US&amp;collectionId=MTX-a5c88c35897f4694&amp;tab=releaseNotes" TargetMode="External"/><Relationship Id="rId32" Type="http://schemas.openxmlformats.org/officeDocument/2006/relationships/hyperlink" Target="https://etcd.io/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30.png"/><Relationship Id="rId45" Type="http://schemas.openxmlformats.org/officeDocument/2006/relationships/hyperlink" Target="https://dl.acm.org/doi/10.1145/3492324.3494164" TargetMode="External"/><Relationship Id="rId53" Type="http://schemas.openxmlformats.org/officeDocument/2006/relationships/hyperlink" Target="https://github.com/Project-Sustain/validation-service" TargetMode="External"/><Relationship Id="rId58" Type="http://schemas.openxmlformats.org/officeDocument/2006/relationships/hyperlink" Target="https://urban-sustain.org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dmtf.org/standards/redfi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inf0rmatiker" TargetMode="External"/><Relationship Id="rId14" Type="http://schemas.openxmlformats.org/officeDocument/2006/relationships/hyperlink" Target="https://support.hpe.com/connect/s/softwaredetails?language=en_US&amp;collectionId=MTX-a5c88c35897f4694&amp;tab=releaseNotes" TargetMode="External"/><Relationship Id="rId22" Type="http://schemas.openxmlformats.org/officeDocument/2006/relationships/hyperlink" Target="https://etcd.io/" TargetMode="External"/><Relationship Id="rId27" Type="http://schemas.openxmlformats.org/officeDocument/2006/relationships/hyperlink" Target="https://github.com/HewlettPackard/lustre-csi-driver" TargetMode="External"/><Relationship Id="rId30" Type="http://schemas.openxmlformats.org/officeDocument/2006/relationships/hyperlink" Target="https://www.snia.org/education/what-is-swordfish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dl.acm.org/doi/10.1145/3492324.3494164" TargetMode="External"/><Relationship Id="rId48" Type="http://schemas.openxmlformats.org/officeDocument/2006/relationships/hyperlink" Target="https://github.com/Project-Sustain/validation-service" TargetMode="External"/><Relationship Id="rId56" Type="http://schemas.openxmlformats.org/officeDocument/2006/relationships/hyperlink" Target="https://github.com/inf0rmatiker/model-servic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inf0rmatiker/model-servi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nf0rmatiker.github.io/" TargetMode="External"/><Relationship Id="rId17" Type="http://schemas.openxmlformats.org/officeDocument/2006/relationships/hyperlink" Target="https://github.com/HewlettPackard/lustre-csi-driver" TargetMode="External"/><Relationship Id="rId25" Type="http://schemas.openxmlformats.org/officeDocument/2006/relationships/hyperlink" Target="https://docs.nvidia.com/gpudirect-storage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10.png"/><Relationship Id="rId46" Type="http://schemas.openxmlformats.org/officeDocument/2006/relationships/hyperlink" Target="https://ieeexplore.ieee.org/abstract/document/10020602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snia.org/education/what-is-swordfish" TargetMode="External"/><Relationship Id="rId41" Type="http://schemas.openxmlformats.org/officeDocument/2006/relationships/image" Target="media/image40.png"/><Relationship Id="rId54" Type="http://schemas.openxmlformats.org/officeDocument/2006/relationships/hyperlink" Target="https://github.com/inf0rmatiker/stormtopi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ocs.nvidia.com/gpudirect-storage/" TargetMode="External"/><Relationship Id="rId23" Type="http://schemas.openxmlformats.org/officeDocument/2006/relationships/hyperlink" Target="https://daos.io/" TargetMode="External"/><Relationship Id="rId28" Type="http://schemas.openxmlformats.org/officeDocument/2006/relationships/hyperlink" Target="https://www.talos.dev/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github.com/inf0rmatiker/stormtopics" TargetMode="External"/><Relationship Id="rId57" Type="http://schemas.openxmlformats.org/officeDocument/2006/relationships/hyperlink" Target="https://urban-sustain.org/" TargetMode="External"/><Relationship Id="rId10" Type="http://schemas.openxmlformats.org/officeDocument/2006/relationships/hyperlink" Target="http://www.linkedin.com/in/inf0rmatiker" TargetMode="External"/><Relationship Id="rId31" Type="http://schemas.openxmlformats.org/officeDocument/2006/relationships/hyperlink" Target="https://grpc.io/" TargetMode="External"/><Relationship Id="rId44" Type="http://schemas.openxmlformats.org/officeDocument/2006/relationships/hyperlink" Target="https://ieeexplore.ieee.org/abstract/document/10020602" TargetMode="External"/><Relationship Id="rId52" Type="http://schemas.openxmlformats.org/officeDocument/2006/relationships/hyperlink" Target="https://github.com/inf0rmatiker/omniscient" TargetMode="External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carlson/Library/Containers/com.microsoft.Word/Data/Library/Application%20Support/Microsoft/Office/16.0/DTS/Search/%7b108F8771-581A-104E-A855-A56927F94292%7dTF81e89cbd-ce24-489d-b067-afcc5c4dec68878e4861_win32-8e85537e0b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35">
      <a:majorFont>
        <a:latin typeface="Posterama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7E80E-B027-412A-8CD3-97202D0362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4F20522-1F3E-4254-B83A-DAAEAC6A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942B8-33D5-A34E-AD39-9A1465CFDE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CDDB5-3763-4C0E-B2FC-4A085587414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{108F8771-581A-104E-A855-A56927F94292}TF81e89cbd-ce24-489d-b067-afcc5c4dec68878e4861_win32-8e85537e0b18.dotx</Template>
  <TotalTime>22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Carlson, Caleb</cp:lastModifiedBy>
  <cp:revision>3</cp:revision>
  <cp:lastPrinted>2022-10-10T09:09:00Z</cp:lastPrinted>
  <dcterms:created xsi:type="dcterms:W3CDTF">2025-08-14T20:48:00Z</dcterms:created>
  <dcterms:modified xsi:type="dcterms:W3CDTF">2025-08-17T16:40:00Z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